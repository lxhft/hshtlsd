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E3B" w:rsidRPr="007713CC" w:rsidRDefault="00380E3B" w:rsidP="00B72212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 xml:space="preserve">Лекція </w:t>
      </w:r>
      <w:r w:rsidRPr="00F15224">
        <w:rPr>
          <w:rFonts w:ascii="Times New Roman" w:hAnsi="Times New Roman"/>
          <w:b/>
          <w:sz w:val="28"/>
          <w:szCs w:val="28"/>
          <w:lang w:val="ru-RU"/>
        </w:rPr>
        <w:t>10</w:t>
      </w:r>
      <w:r w:rsidRPr="004B1876">
        <w:rPr>
          <w:rFonts w:ascii="Times New Roman" w:hAnsi="Times New Roman"/>
          <w:b/>
          <w:sz w:val="28"/>
          <w:szCs w:val="28"/>
          <w:lang w:val="ru-RU"/>
        </w:rPr>
        <w:t xml:space="preserve">. </w:t>
      </w:r>
      <w:r w:rsidRPr="007713CC">
        <w:rPr>
          <w:rFonts w:ascii="Times New Roman" w:hAnsi="Times New Roman"/>
          <w:b/>
          <w:sz w:val="28"/>
          <w:szCs w:val="28"/>
          <w:lang w:val="ru-RU"/>
        </w:rPr>
        <w:t>Основні поняття теорії графів</w:t>
      </w:r>
    </w:p>
    <w:p w:rsidR="00380E3B" w:rsidRDefault="00380E3B" w:rsidP="00B72212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План</w:t>
      </w:r>
    </w:p>
    <w:p w:rsidR="00380E3B" w:rsidRDefault="00380E3B" w:rsidP="00B72212">
      <w:pPr>
        <w:pStyle w:val="ListParagraph"/>
        <w:numPr>
          <w:ilvl w:val="0"/>
          <w:numId w:val="28"/>
        </w:numPr>
        <w:spacing w:after="0" w:line="240" w:lineRule="auto"/>
        <w:ind w:left="142" w:hanging="142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Вступ. Графічне представлення графа</w:t>
      </w:r>
    </w:p>
    <w:p w:rsidR="00380E3B" w:rsidRPr="00FA6A4F" w:rsidRDefault="00380E3B" w:rsidP="00FA6A4F">
      <w:pPr>
        <w:pStyle w:val="ListParagraph"/>
        <w:numPr>
          <w:ilvl w:val="0"/>
          <w:numId w:val="28"/>
        </w:numPr>
        <w:spacing w:after="0" w:line="240" w:lineRule="auto"/>
        <w:ind w:left="142" w:hanging="142"/>
        <w:jc w:val="both"/>
        <w:rPr>
          <w:rFonts w:ascii="Times New Roman" w:hAnsi="Times New Roman"/>
          <w:sz w:val="28"/>
          <w:szCs w:val="28"/>
          <w:lang w:val="ru-RU"/>
        </w:rPr>
      </w:pPr>
      <w:r w:rsidRPr="007713CC">
        <w:rPr>
          <w:rFonts w:ascii="Times New Roman" w:hAnsi="Times New Roman"/>
          <w:sz w:val="28"/>
          <w:szCs w:val="28"/>
          <w:lang w:val="ru-RU"/>
        </w:rPr>
        <w:t>Визначення графа і його елементів</w:t>
      </w:r>
      <w:r w:rsidRPr="00134316">
        <w:rPr>
          <w:rFonts w:ascii="Times New Roman" w:hAnsi="Times New Roman"/>
          <w:sz w:val="28"/>
          <w:szCs w:val="28"/>
          <w:lang w:val="ru-RU"/>
        </w:rPr>
        <w:t>.</w:t>
      </w:r>
    </w:p>
    <w:p w:rsidR="00380E3B" w:rsidRDefault="00380E3B" w:rsidP="00B72212">
      <w:pPr>
        <w:jc w:val="both"/>
        <w:rPr>
          <w:sz w:val="28"/>
          <w:szCs w:val="28"/>
        </w:rPr>
      </w:pPr>
    </w:p>
    <w:p w:rsidR="00380E3B" w:rsidRPr="005933AE" w:rsidRDefault="00380E3B" w:rsidP="00B72212">
      <w:pPr>
        <w:jc w:val="center"/>
        <w:rPr>
          <w:b/>
          <w:sz w:val="28"/>
          <w:szCs w:val="28"/>
        </w:rPr>
      </w:pPr>
      <w:r w:rsidRPr="005933AE">
        <w:rPr>
          <w:b/>
          <w:sz w:val="28"/>
          <w:szCs w:val="28"/>
        </w:rPr>
        <w:t xml:space="preserve">1. </w:t>
      </w:r>
      <w:r>
        <w:rPr>
          <w:b/>
          <w:sz w:val="28"/>
          <w:szCs w:val="28"/>
        </w:rPr>
        <w:t>В</w:t>
      </w:r>
      <w:r>
        <w:rPr>
          <w:b/>
          <w:sz w:val="28"/>
          <w:szCs w:val="28"/>
          <w:lang w:val="uk-UA"/>
        </w:rPr>
        <w:t>ступ</w:t>
      </w:r>
    </w:p>
    <w:p w:rsidR="00380E3B" w:rsidRDefault="00380E3B" w:rsidP="00AA16DA">
      <w:pPr>
        <w:suppressAutoHyphens w:val="0"/>
        <w:ind w:firstLine="567"/>
        <w:jc w:val="both"/>
        <w:rPr>
          <w:sz w:val="28"/>
          <w:szCs w:val="28"/>
          <w:lang w:eastAsia="ru-RU"/>
        </w:rPr>
      </w:pPr>
      <w:r w:rsidRPr="003F66A2">
        <w:rPr>
          <w:sz w:val="28"/>
          <w:szCs w:val="28"/>
          <w:lang w:eastAsia="ru-RU"/>
        </w:rPr>
        <w:t xml:space="preserve">Графи </w:t>
      </w:r>
      <w:r>
        <w:rPr>
          <w:sz w:val="28"/>
          <w:szCs w:val="28"/>
          <w:lang w:val="uk-UA" w:eastAsia="ru-RU"/>
        </w:rPr>
        <w:t>є</w:t>
      </w:r>
      <w:r w:rsidRPr="003F66A2">
        <w:rPr>
          <w:sz w:val="28"/>
          <w:szCs w:val="28"/>
          <w:lang w:eastAsia="ru-RU"/>
        </w:rPr>
        <w:t xml:space="preserve"> зручним і наочним засобом опису зв'язків між об'єктами, для їхнього графічного представлення</w:t>
      </w:r>
      <w:r w:rsidRPr="00D339FD">
        <w:rPr>
          <w:sz w:val="28"/>
          <w:szCs w:val="28"/>
          <w:lang w:eastAsia="ru-RU"/>
        </w:rPr>
        <w:t>.</w:t>
      </w:r>
      <w:r>
        <w:rPr>
          <w:sz w:val="28"/>
          <w:szCs w:val="28"/>
          <w:lang w:eastAsia="ru-RU"/>
        </w:rPr>
        <w:t xml:space="preserve"> </w:t>
      </w:r>
    </w:p>
    <w:p w:rsidR="00380E3B" w:rsidRPr="00D339FD" w:rsidRDefault="00380E3B" w:rsidP="00AA16DA">
      <w:pPr>
        <w:suppressAutoHyphens w:val="0"/>
        <w:ind w:firstLine="567"/>
        <w:jc w:val="both"/>
        <w:rPr>
          <w:sz w:val="28"/>
          <w:szCs w:val="28"/>
          <w:lang w:eastAsia="ru-RU"/>
        </w:rPr>
      </w:pPr>
      <w:r w:rsidRPr="003F66A2">
        <w:rPr>
          <w:sz w:val="28"/>
          <w:szCs w:val="28"/>
          <w:lang w:eastAsia="ru-RU"/>
        </w:rPr>
        <w:t>Неформально граф можна розглядати як множину точок і з'єднуючих ці точки ліній зі стрілками або без них</w:t>
      </w:r>
      <w:r w:rsidRPr="00D339FD">
        <w:rPr>
          <w:sz w:val="28"/>
          <w:szCs w:val="28"/>
          <w:lang w:eastAsia="ru-RU"/>
        </w:rPr>
        <w:t>.</w:t>
      </w:r>
    </w:p>
    <w:p w:rsidR="00380E3B" w:rsidRDefault="00380E3B" w:rsidP="00AA16DA">
      <w:pPr>
        <w:suppressAutoHyphens w:val="0"/>
        <w:ind w:firstLine="567"/>
        <w:jc w:val="both"/>
        <w:rPr>
          <w:sz w:val="28"/>
          <w:szCs w:val="28"/>
          <w:lang w:eastAsia="ru-RU"/>
        </w:rPr>
      </w:pPr>
      <w:r w:rsidRPr="003F66A2">
        <w:rPr>
          <w:sz w:val="28"/>
          <w:szCs w:val="28"/>
          <w:lang w:eastAsia="ru-RU"/>
        </w:rPr>
        <w:t>Першою роботою теорії графів як математичної дисципліни вважають статтю Ейлера (1736 р.), у якій розглядалася задача про Кенингсбергскі мости</w:t>
      </w:r>
      <w:r w:rsidRPr="00D339FD">
        <w:rPr>
          <w:sz w:val="28"/>
          <w:szCs w:val="28"/>
          <w:lang w:eastAsia="ru-RU"/>
        </w:rPr>
        <w:t xml:space="preserve">. </w:t>
      </w:r>
      <w:r w:rsidRPr="003F66A2">
        <w:rPr>
          <w:sz w:val="28"/>
          <w:szCs w:val="28"/>
          <w:lang w:eastAsia="ru-RU"/>
        </w:rPr>
        <w:t>Ейлер показав, що не можна обійти сім міських мостів і повернутися у вихідну точку, пройшовши по кожному мості рівно один раз</w:t>
      </w:r>
      <w:r w:rsidRPr="00D339FD">
        <w:rPr>
          <w:sz w:val="28"/>
          <w:szCs w:val="28"/>
          <w:lang w:eastAsia="ru-RU"/>
        </w:rPr>
        <w:t xml:space="preserve">. </w:t>
      </w:r>
      <w:r w:rsidRPr="003F66A2">
        <w:rPr>
          <w:sz w:val="28"/>
          <w:szCs w:val="28"/>
          <w:lang w:eastAsia="ru-RU"/>
        </w:rPr>
        <w:t>Наступний імпульс теорія графів отримала через майже 100 років з розвитком досліджень по електричних мережах, кристалографії, органічній хімії й іншим наукам</w:t>
      </w:r>
      <w:r w:rsidRPr="00D339FD">
        <w:rPr>
          <w:sz w:val="28"/>
          <w:szCs w:val="28"/>
          <w:lang w:eastAsia="ru-RU"/>
        </w:rPr>
        <w:t>.</w:t>
      </w:r>
      <w:r>
        <w:rPr>
          <w:sz w:val="28"/>
          <w:szCs w:val="28"/>
          <w:lang w:eastAsia="ru-RU"/>
        </w:rPr>
        <w:t xml:space="preserve"> </w:t>
      </w:r>
    </w:p>
    <w:p w:rsidR="00380E3B" w:rsidRDefault="00380E3B" w:rsidP="007B1D6E">
      <w:pPr>
        <w:suppressAutoHyphens w:val="0"/>
        <w:ind w:firstLine="567"/>
        <w:jc w:val="both"/>
        <w:rPr>
          <w:sz w:val="28"/>
          <w:szCs w:val="28"/>
          <w:lang w:eastAsia="ru-RU"/>
        </w:rPr>
      </w:pPr>
      <w:r w:rsidRPr="003F66A2">
        <w:rPr>
          <w:sz w:val="28"/>
          <w:szCs w:val="28"/>
          <w:lang w:eastAsia="ru-RU"/>
        </w:rPr>
        <w:t xml:space="preserve">Із графами, самі того не </w:t>
      </w:r>
      <w:r>
        <w:rPr>
          <w:sz w:val="28"/>
          <w:szCs w:val="28"/>
          <w:lang w:val="uk-UA" w:eastAsia="ru-RU"/>
        </w:rPr>
        <w:t>поміча</w:t>
      </w:r>
      <w:r w:rsidRPr="003F66A2">
        <w:rPr>
          <w:sz w:val="28"/>
          <w:szCs w:val="28"/>
          <w:lang w:eastAsia="ru-RU"/>
        </w:rPr>
        <w:t>ючи, ми зустрічаємося постійно</w:t>
      </w:r>
      <w:r w:rsidRPr="00D339FD">
        <w:rPr>
          <w:sz w:val="28"/>
          <w:szCs w:val="28"/>
          <w:lang w:eastAsia="ru-RU"/>
        </w:rPr>
        <w:t xml:space="preserve">. </w:t>
      </w:r>
      <w:r w:rsidRPr="003F66A2">
        <w:rPr>
          <w:sz w:val="28"/>
          <w:szCs w:val="28"/>
          <w:lang w:eastAsia="ru-RU"/>
        </w:rPr>
        <w:t>Наприклад, графом є схема ліній метрополітену</w:t>
      </w:r>
      <w:r w:rsidRPr="00D339FD">
        <w:rPr>
          <w:sz w:val="28"/>
          <w:szCs w:val="28"/>
          <w:lang w:eastAsia="ru-RU"/>
        </w:rPr>
        <w:t xml:space="preserve">. </w:t>
      </w:r>
      <w:r w:rsidRPr="002C3C0A">
        <w:rPr>
          <w:sz w:val="28"/>
          <w:szCs w:val="28"/>
          <w:lang w:eastAsia="ru-RU"/>
        </w:rPr>
        <w:t>Точками на ній представлені станції, а лініями - шляху руху поїздів</w:t>
      </w:r>
      <w:r w:rsidRPr="00D339FD">
        <w:rPr>
          <w:sz w:val="28"/>
          <w:szCs w:val="28"/>
          <w:lang w:eastAsia="ru-RU"/>
        </w:rPr>
        <w:t xml:space="preserve">. </w:t>
      </w:r>
      <w:r w:rsidRPr="002C3C0A">
        <w:rPr>
          <w:sz w:val="28"/>
          <w:szCs w:val="28"/>
          <w:lang w:eastAsia="ru-RU"/>
        </w:rPr>
        <w:t>Досліджуючи свій родовід і зводячи його до далекого предка, ми будуємо так зване генеалогічне древо</w:t>
      </w:r>
      <w:r w:rsidRPr="00D339FD">
        <w:rPr>
          <w:sz w:val="28"/>
          <w:szCs w:val="28"/>
          <w:lang w:eastAsia="ru-RU"/>
        </w:rPr>
        <w:t xml:space="preserve">. </w:t>
      </w:r>
      <w:r w:rsidRPr="002C3C0A">
        <w:rPr>
          <w:sz w:val="28"/>
          <w:szCs w:val="28"/>
          <w:lang w:eastAsia="ru-RU"/>
        </w:rPr>
        <w:t>І це древо - граф</w:t>
      </w:r>
      <w:r w:rsidRPr="00D339FD">
        <w:rPr>
          <w:sz w:val="28"/>
          <w:szCs w:val="28"/>
          <w:lang w:eastAsia="ru-RU"/>
        </w:rPr>
        <w:t>.</w:t>
      </w:r>
      <w:r w:rsidRPr="007B1D6E">
        <w:rPr>
          <w:sz w:val="28"/>
          <w:szCs w:val="28"/>
          <w:lang w:eastAsia="ru-RU"/>
        </w:rPr>
        <w:t xml:space="preserve"> </w:t>
      </w:r>
    </w:p>
    <w:p w:rsidR="00380E3B" w:rsidRPr="00D339FD" w:rsidRDefault="00380E3B" w:rsidP="007B1D6E">
      <w:pPr>
        <w:suppressAutoHyphens w:val="0"/>
        <w:ind w:firstLine="567"/>
        <w:jc w:val="both"/>
        <w:rPr>
          <w:sz w:val="28"/>
          <w:szCs w:val="28"/>
          <w:lang w:eastAsia="ru-RU"/>
        </w:rPr>
      </w:pPr>
      <w:r w:rsidRPr="002C3C0A">
        <w:rPr>
          <w:sz w:val="28"/>
          <w:szCs w:val="28"/>
          <w:lang w:eastAsia="ru-RU"/>
        </w:rPr>
        <w:t>Але граф використовують аж ніяк не тільки як ілюстрацію</w:t>
      </w:r>
      <w:r w:rsidRPr="00D339FD">
        <w:rPr>
          <w:sz w:val="28"/>
          <w:szCs w:val="28"/>
          <w:lang w:eastAsia="ru-RU"/>
        </w:rPr>
        <w:t>. Напри</w:t>
      </w:r>
      <w:r>
        <w:rPr>
          <w:sz w:val="28"/>
          <w:szCs w:val="28"/>
          <w:lang w:val="uk-UA" w:eastAsia="ru-RU"/>
        </w:rPr>
        <w:t>клад</w:t>
      </w:r>
      <w:r w:rsidRPr="00D339FD">
        <w:rPr>
          <w:sz w:val="28"/>
          <w:szCs w:val="28"/>
          <w:lang w:eastAsia="ru-RU"/>
        </w:rPr>
        <w:t xml:space="preserve">, </w:t>
      </w:r>
      <w:r w:rsidRPr="002C3C0A">
        <w:rPr>
          <w:sz w:val="28"/>
          <w:szCs w:val="28"/>
          <w:lang w:eastAsia="ru-RU"/>
        </w:rPr>
        <w:t xml:space="preserve">розглядаючи граф, що зображує мережу доріг між населеними пунктами, можна визначити маршрут проїзду від пункту </w:t>
      </w:r>
      <w:r w:rsidRPr="00C22D1A">
        <w:rPr>
          <w:position w:val="-4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9pt">
            <v:imagedata r:id="rId5" o:title=""/>
          </v:shape>
        </w:pict>
      </w:r>
      <w:r>
        <w:rPr>
          <w:position w:val="-4"/>
          <w:sz w:val="28"/>
          <w:szCs w:val="28"/>
        </w:rPr>
        <w:t xml:space="preserve"> </w:t>
      </w:r>
      <w:r w:rsidRPr="00D339FD">
        <w:rPr>
          <w:sz w:val="28"/>
          <w:szCs w:val="28"/>
          <w:lang w:eastAsia="ru-RU"/>
        </w:rPr>
        <w:t>до пункт</w:t>
      </w:r>
      <w:r>
        <w:rPr>
          <w:sz w:val="28"/>
          <w:szCs w:val="28"/>
          <w:lang w:val="uk-UA" w:eastAsia="ru-RU"/>
        </w:rPr>
        <w:t>у</w:t>
      </w:r>
      <w:r w:rsidRPr="00D339FD">
        <w:rPr>
          <w:sz w:val="28"/>
          <w:szCs w:val="28"/>
          <w:lang w:eastAsia="ru-RU"/>
        </w:rPr>
        <w:t xml:space="preserve"> </w:t>
      </w:r>
      <w:r w:rsidRPr="00C22D1A">
        <w:rPr>
          <w:position w:val="-4"/>
          <w:sz w:val="28"/>
          <w:szCs w:val="28"/>
        </w:rPr>
        <w:pict>
          <v:shape id="_x0000_i1026" type="#_x0000_t75" style="width:9pt;height:9pt">
            <v:imagedata r:id="rId6" o:title=""/>
          </v:shape>
        </w:pict>
      </w:r>
      <w:r w:rsidRPr="00D339FD">
        <w:rPr>
          <w:sz w:val="28"/>
          <w:szCs w:val="28"/>
          <w:lang w:eastAsia="ru-RU"/>
        </w:rPr>
        <w:t xml:space="preserve">. </w:t>
      </w:r>
      <w:r w:rsidRPr="002C3C0A">
        <w:rPr>
          <w:sz w:val="28"/>
          <w:szCs w:val="28"/>
          <w:lang w:eastAsia="ru-RU"/>
        </w:rPr>
        <w:t>Якщо таких маршрутів виявиться декілька, хотілося б вибрати в певному сенсі оптимальний, наприклад, самий короткий або самий безпечний</w:t>
      </w:r>
      <w:r w:rsidRPr="00D339FD">
        <w:rPr>
          <w:sz w:val="28"/>
          <w:szCs w:val="28"/>
          <w:lang w:eastAsia="ru-RU"/>
        </w:rPr>
        <w:t xml:space="preserve">. </w:t>
      </w:r>
      <w:r w:rsidRPr="002C3C0A">
        <w:rPr>
          <w:sz w:val="28"/>
          <w:szCs w:val="28"/>
          <w:lang w:eastAsia="ru-RU"/>
        </w:rPr>
        <w:t>Для розв'язку задачі вибору потрібно проводити певні обчислення над графами</w:t>
      </w:r>
      <w:r w:rsidRPr="00D339FD">
        <w:rPr>
          <w:sz w:val="28"/>
          <w:szCs w:val="28"/>
          <w:lang w:eastAsia="ru-RU"/>
        </w:rPr>
        <w:t xml:space="preserve">. </w:t>
      </w:r>
      <w:r w:rsidRPr="002C3C0A">
        <w:rPr>
          <w:sz w:val="28"/>
          <w:szCs w:val="28"/>
          <w:lang w:eastAsia="ru-RU"/>
        </w:rPr>
        <w:t>При розв'язку подібних завдань зручно використовувати алгебраїчну техніку, та й саме поняття графа необхідно формалізувати</w:t>
      </w:r>
      <w:r w:rsidRPr="00D339FD">
        <w:rPr>
          <w:sz w:val="28"/>
          <w:szCs w:val="28"/>
          <w:lang w:eastAsia="ru-RU"/>
        </w:rPr>
        <w:t>.</w:t>
      </w:r>
    </w:p>
    <w:p w:rsidR="00380E3B" w:rsidRDefault="00380E3B" w:rsidP="00D339FD">
      <w:pPr>
        <w:suppressAutoHyphens w:val="0"/>
        <w:ind w:firstLine="567"/>
        <w:jc w:val="both"/>
        <w:rPr>
          <w:sz w:val="28"/>
          <w:szCs w:val="28"/>
          <w:lang w:eastAsia="ru-RU"/>
        </w:rPr>
      </w:pPr>
      <w:r w:rsidRPr="002C3C0A">
        <w:rPr>
          <w:sz w:val="28"/>
          <w:szCs w:val="28"/>
          <w:lang w:eastAsia="ru-RU"/>
        </w:rPr>
        <w:t xml:space="preserve">Теорія графів </w:t>
      </w:r>
      <w:r>
        <w:rPr>
          <w:sz w:val="28"/>
          <w:szCs w:val="28"/>
          <w:lang w:val="uk-UA" w:eastAsia="ru-RU"/>
        </w:rPr>
        <w:t>дуже широко використовується</w:t>
      </w:r>
      <w:r w:rsidRPr="002C3C0A">
        <w:rPr>
          <w:sz w:val="28"/>
          <w:szCs w:val="28"/>
          <w:lang w:eastAsia="ru-RU"/>
        </w:rPr>
        <w:t>, тому що її мова, з одного боку, наочна і зрозуміла, а з іншого - зручна у формальному дослідженні</w:t>
      </w:r>
      <w:r>
        <w:rPr>
          <w:sz w:val="28"/>
          <w:szCs w:val="28"/>
          <w:lang w:eastAsia="ru-RU"/>
        </w:rPr>
        <w:t xml:space="preserve">. </w:t>
      </w:r>
      <w:r w:rsidRPr="002C3C0A">
        <w:rPr>
          <w:sz w:val="28"/>
          <w:szCs w:val="28"/>
          <w:lang w:eastAsia="ru-RU"/>
        </w:rPr>
        <w:t>Мовою теорії графів формулюються й вирішуються багато завдань керування, у тому числі, завдання мережевого планування й керування, аналізу й проектування організаційних структур керування, аналізу процесів функціонування й цілепокладання, багато завдань ухвалення рішення в умовах невизначеності й ін</w:t>
      </w:r>
      <w:r>
        <w:rPr>
          <w:sz w:val="28"/>
          <w:szCs w:val="28"/>
          <w:lang w:eastAsia="ru-RU"/>
        </w:rPr>
        <w:t xml:space="preserve">. </w:t>
      </w:r>
    </w:p>
    <w:p w:rsidR="00380E3B" w:rsidRDefault="00380E3B" w:rsidP="00D339FD">
      <w:pPr>
        <w:suppressAutoHyphens w:val="0"/>
        <w:ind w:firstLine="567"/>
        <w:jc w:val="both"/>
        <w:rPr>
          <w:sz w:val="28"/>
          <w:szCs w:val="28"/>
          <w:lang w:eastAsia="ru-RU"/>
        </w:rPr>
      </w:pPr>
      <w:r w:rsidRPr="00994392">
        <w:rPr>
          <w:b/>
          <w:i/>
          <w:sz w:val="28"/>
          <w:szCs w:val="28"/>
          <w:lang w:eastAsia="ru-RU"/>
        </w:rPr>
        <w:t>Графічне представлення</w:t>
      </w:r>
      <w:r w:rsidRPr="00994392">
        <w:rPr>
          <w:sz w:val="28"/>
          <w:szCs w:val="28"/>
          <w:lang w:eastAsia="ru-RU"/>
        </w:rPr>
        <w:t xml:space="preserve"> у вузькому сенсіі - це опис досліджуваної системи, процесу, явища засобами теорії графів у вигляді сукупності двох класів об'єктів: </w:t>
      </w:r>
      <w:r w:rsidRPr="00994392">
        <w:rPr>
          <w:b/>
          <w:i/>
          <w:sz w:val="28"/>
          <w:szCs w:val="28"/>
          <w:lang w:eastAsia="ru-RU"/>
        </w:rPr>
        <w:t>вершин</w:t>
      </w:r>
      <w:r w:rsidRPr="00994392">
        <w:rPr>
          <w:sz w:val="28"/>
          <w:szCs w:val="28"/>
          <w:lang w:eastAsia="ru-RU"/>
        </w:rPr>
        <w:t xml:space="preserve"> і з'єднуючих їх ліній - </w:t>
      </w:r>
      <w:r w:rsidRPr="00994392">
        <w:rPr>
          <w:b/>
          <w:i/>
          <w:sz w:val="28"/>
          <w:szCs w:val="28"/>
          <w:lang w:eastAsia="ru-RU"/>
        </w:rPr>
        <w:t>ребер</w:t>
      </w:r>
      <w:r w:rsidRPr="00994392">
        <w:rPr>
          <w:sz w:val="28"/>
          <w:szCs w:val="28"/>
          <w:lang w:eastAsia="ru-RU"/>
        </w:rPr>
        <w:t xml:space="preserve"> (або </w:t>
      </w:r>
      <w:r w:rsidRPr="00994392">
        <w:rPr>
          <w:b/>
          <w:i/>
          <w:sz w:val="28"/>
          <w:szCs w:val="28"/>
          <w:lang w:eastAsia="ru-RU"/>
        </w:rPr>
        <w:t>дуг</w:t>
      </w:r>
      <w:r w:rsidRPr="00994392">
        <w:rPr>
          <w:sz w:val="28"/>
          <w:szCs w:val="28"/>
          <w:lang w:eastAsia="ru-RU"/>
        </w:rPr>
        <w:t>).</w:t>
      </w:r>
      <w:r w:rsidRPr="00994392">
        <w:rPr>
          <w:b/>
          <w:i/>
          <w:sz w:val="28"/>
          <w:szCs w:val="28"/>
          <w:lang w:eastAsia="ru-RU"/>
        </w:rPr>
        <w:t xml:space="preserve"> </w:t>
      </w:r>
      <w:r w:rsidRPr="00994392">
        <w:rPr>
          <w:sz w:val="28"/>
          <w:szCs w:val="28"/>
          <w:lang w:eastAsia="ru-RU"/>
        </w:rPr>
        <w:t>Графи і їх складові характеризуються певними властивостями й набором припустимих перетворень (операцій) над ними</w:t>
      </w:r>
      <w:r>
        <w:rPr>
          <w:sz w:val="28"/>
          <w:szCs w:val="28"/>
          <w:lang w:eastAsia="ru-RU"/>
        </w:rPr>
        <w:t>.</w:t>
      </w:r>
    </w:p>
    <w:p w:rsidR="00380E3B" w:rsidRDefault="00380E3B" w:rsidP="00D339FD">
      <w:pPr>
        <w:suppressAutoHyphens w:val="0"/>
        <w:ind w:firstLine="567"/>
        <w:jc w:val="both"/>
        <w:rPr>
          <w:sz w:val="28"/>
          <w:szCs w:val="28"/>
          <w:lang w:eastAsia="ru-RU"/>
        </w:rPr>
      </w:pPr>
      <w:r w:rsidRPr="00994392">
        <w:rPr>
          <w:sz w:val="28"/>
          <w:szCs w:val="28"/>
          <w:lang w:eastAsia="ru-RU"/>
        </w:rPr>
        <w:t xml:space="preserve">При зображенні графа не всі деталі </w:t>
      </w:r>
      <w:r>
        <w:rPr>
          <w:sz w:val="28"/>
          <w:szCs w:val="28"/>
          <w:lang w:val="uk-UA" w:eastAsia="ru-RU"/>
        </w:rPr>
        <w:t>рисунка</w:t>
      </w:r>
      <w:r w:rsidRPr="00994392">
        <w:rPr>
          <w:sz w:val="28"/>
          <w:szCs w:val="28"/>
          <w:lang w:eastAsia="ru-RU"/>
        </w:rPr>
        <w:t xml:space="preserve"> однаково важливі</w:t>
      </w:r>
      <w:r>
        <w:rPr>
          <w:sz w:val="28"/>
          <w:szCs w:val="28"/>
          <w:lang w:eastAsia="ru-RU"/>
        </w:rPr>
        <w:t xml:space="preserve">. </w:t>
      </w:r>
      <w:r w:rsidRPr="00994392">
        <w:rPr>
          <w:sz w:val="28"/>
          <w:szCs w:val="28"/>
          <w:lang w:eastAsia="ru-RU"/>
        </w:rPr>
        <w:t>Зокрема, не суттєвими є геометричні властивості ребер (довжина, кривизна і т.д.) і взаємне розташування вершин на площині</w:t>
      </w:r>
      <w:r>
        <w:rPr>
          <w:sz w:val="28"/>
          <w:szCs w:val="28"/>
          <w:lang w:eastAsia="ru-RU"/>
        </w:rPr>
        <w:t xml:space="preserve">. </w:t>
      </w:r>
    </w:p>
    <w:p w:rsidR="00380E3B" w:rsidRDefault="00380E3B" w:rsidP="00D339FD">
      <w:pPr>
        <w:suppressAutoHyphens w:val="0"/>
        <w:ind w:firstLine="567"/>
        <w:jc w:val="both"/>
        <w:rPr>
          <w:sz w:val="28"/>
          <w:szCs w:val="28"/>
          <w:lang w:eastAsia="ru-RU"/>
        </w:rPr>
      </w:pPr>
    </w:p>
    <w:p w:rsidR="00380E3B" w:rsidRPr="00994392" w:rsidRDefault="00380E3B" w:rsidP="00ED00F9">
      <w:pPr>
        <w:suppressAutoHyphens w:val="0"/>
        <w:jc w:val="center"/>
        <w:rPr>
          <w:b/>
          <w:sz w:val="28"/>
          <w:szCs w:val="28"/>
          <w:lang w:eastAsia="ru-RU"/>
        </w:rPr>
      </w:pPr>
      <w:r w:rsidRPr="00994392">
        <w:rPr>
          <w:b/>
          <w:sz w:val="28"/>
          <w:szCs w:val="28"/>
          <w:lang w:eastAsia="ru-RU"/>
        </w:rPr>
        <w:t xml:space="preserve">2. </w:t>
      </w:r>
      <w:r w:rsidRPr="00994392">
        <w:rPr>
          <w:b/>
          <w:sz w:val="28"/>
          <w:szCs w:val="28"/>
        </w:rPr>
        <w:t>Визначення графа і його елементів</w:t>
      </w:r>
    </w:p>
    <w:p w:rsidR="00380E3B" w:rsidRDefault="00380E3B" w:rsidP="00D339FD">
      <w:pPr>
        <w:suppressAutoHyphens w:val="0"/>
        <w:ind w:firstLine="567"/>
        <w:jc w:val="both"/>
        <w:rPr>
          <w:sz w:val="28"/>
          <w:szCs w:val="28"/>
          <w:lang w:eastAsia="ru-RU"/>
        </w:rPr>
      </w:pPr>
      <w:r w:rsidRPr="00994392">
        <w:rPr>
          <w:sz w:val="28"/>
          <w:szCs w:val="28"/>
          <w:lang w:eastAsia="ru-RU"/>
        </w:rPr>
        <w:t>Графи, як ми вже відзначали в прикладах, є спосіб "візуалізації" зв'язків між певними об'єктами</w:t>
      </w:r>
      <w:r w:rsidRPr="00D339FD">
        <w:rPr>
          <w:sz w:val="28"/>
          <w:szCs w:val="28"/>
          <w:lang w:eastAsia="ru-RU"/>
        </w:rPr>
        <w:t xml:space="preserve">. </w:t>
      </w:r>
      <w:r w:rsidRPr="00994392">
        <w:rPr>
          <w:sz w:val="28"/>
          <w:szCs w:val="28"/>
          <w:lang w:eastAsia="ru-RU"/>
        </w:rPr>
        <w:t xml:space="preserve">Зв'язки ці можуть бути "направленими", як, наприклад, у генеалогічному древі, або "ненаправленими" (мережа доріг із двобічним рухом). </w:t>
      </w:r>
      <w:r w:rsidRPr="0093110E">
        <w:rPr>
          <w:sz w:val="28"/>
          <w:szCs w:val="28"/>
          <w:lang w:eastAsia="ru-RU"/>
        </w:rPr>
        <w:t xml:space="preserve">Відповідно до цього в теорії графів виділяють два основні типи графів: </w:t>
      </w:r>
      <w:r w:rsidRPr="0093110E">
        <w:rPr>
          <w:b/>
          <w:i/>
          <w:sz w:val="28"/>
          <w:szCs w:val="28"/>
          <w:lang w:eastAsia="ru-RU"/>
        </w:rPr>
        <w:t>орієнтовані</w:t>
      </w:r>
      <w:r w:rsidRPr="0093110E">
        <w:rPr>
          <w:sz w:val="28"/>
          <w:szCs w:val="28"/>
          <w:lang w:eastAsia="ru-RU"/>
        </w:rPr>
        <w:t xml:space="preserve"> і </w:t>
      </w:r>
      <w:r w:rsidRPr="0093110E">
        <w:rPr>
          <w:b/>
          <w:i/>
          <w:sz w:val="28"/>
          <w:szCs w:val="28"/>
          <w:lang w:eastAsia="ru-RU"/>
        </w:rPr>
        <w:t>неорієнтовані</w:t>
      </w:r>
      <w:r w:rsidRPr="00D339FD">
        <w:rPr>
          <w:sz w:val="28"/>
          <w:szCs w:val="28"/>
          <w:lang w:eastAsia="ru-RU"/>
        </w:rPr>
        <w:t>.</w:t>
      </w:r>
    </w:p>
    <w:p w:rsidR="00380E3B" w:rsidRDefault="00380E3B" w:rsidP="00ED00F9">
      <w:pPr>
        <w:ind w:firstLine="567"/>
        <w:jc w:val="both"/>
        <w:rPr>
          <w:sz w:val="28"/>
          <w:szCs w:val="28"/>
          <w:lang w:val="uk-UA"/>
        </w:rPr>
      </w:pPr>
      <w:r w:rsidRPr="0093110E">
        <w:rPr>
          <w:b/>
          <w:i/>
          <w:sz w:val="28"/>
          <w:szCs w:val="28"/>
          <w:lang w:val="uk-UA"/>
        </w:rPr>
        <w:t>Визначення</w:t>
      </w:r>
      <w:r>
        <w:rPr>
          <w:sz w:val="28"/>
          <w:szCs w:val="28"/>
          <w:lang w:val="uk-UA"/>
        </w:rPr>
        <w:t xml:space="preserve">. </w:t>
      </w:r>
      <w:r w:rsidRPr="00ED00F9">
        <w:rPr>
          <w:sz w:val="28"/>
          <w:szCs w:val="28"/>
        </w:rPr>
        <w:t xml:space="preserve">Граф </w:t>
      </w:r>
      <w:r w:rsidRPr="00C22D1A">
        <w:rPr>
          <w:position w:val="-6"/>
          <w:sz w:val="28"/>
          <w:szCs w:val="28"/>
        </w:rPr>
        <w:pict>
          <v:shape id="_x0000_i1027" type="#_x0000_t75" style="width:10.5pt;height:10.5pt">
            <v:imagedata r:id="rId7" o:title=""/>
          </v:shape>
        </w:pict>
      </w:r>
      <w:r w:rsidRPr="00ED00F9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- це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скінченна</w:t>
      </w:r>
      <w:r>
        <w:rPr>
          <w:sz w:val="28"/>
          <w:szCs w:val="28"/>
        </w:rPr>
        <w:t xml:space="preserve"> не</w:t>
      </w:r>
      <w:r>
        <w:rPr>
          <w:sz w:val="28"/>
          <w:szCs w:val="28"/>
          <w:lang w:val="uk-UA"/>
        </w:rPr>
        <w:t>порожня</w:t>
      </w:r>
      <w:r>
        <w:rPr>
          <w:sz w:val="28"/>
          <w:szCs w:val="28"/>
        </w:rPr>
        <w:t xml:space="preserve"> множ</w:t>
      </w:r>
      <w:r>
        <w:rPr>
          <w:sz w:val="28"/>
          <w:szCs w:val="28"/>
          <w:lang w:val="uk-UA"/>
        </w:rPr>
        <w:t>ина</w:t>
      </w:r>
      <w:r>
        <w:rPr>
          <w:sz w:val="28"/>
          <w:szCs w:val="28"/>
        </w:rPr>
        <w:t xml:space="preserve"> </w:t>
      </w:r>
      <w:r w:rsidRPr="00C22D1A">
        <w:rPr>
          <w:position w:val="-6"/>
          <w:sz w:val="28"/>
          <w:szCs w:val="28"/>
        </w:rPr>
        <w:pict>
          <v:shape id="_x0000_i1028" type="#_x0000_t75" style="width:10.5pt;height:10.5pt">
            <v:imagedata r:id="rId8" o:title=""/>
          </v:shape>
        </w:pic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що містить</w:t>
      </w:r>
      <w:r>
        <w:rPr>
          <w:sz w:val="28"/>
          <w:szCs w:val="28"/>
        </w:rPr>
        <w:t xml:space="preserve"> </w:t>
      </w:r>
      <w:r w:rsidRPr="00C22D1A">
        <w:rPr>
          <w:position w:val="-12"/>
          <w:sz w:val="28"/>
          <w:szCs w:val="28"/>
        </w:rPr>
        <w:pict>
          <v:shape id="_x0000_i1029" type="#_x0000_t75" style="width:10.5pt;height:10.5pt">
            <v:imagedata r:id="rId9" o:title=""/>
          </v:shape>
        </w:pict>
      </w:r>
      <w:r>
        <w:rPr>
          <w:sz w:val="28"/>
          <w:szCs w:val="28"/>
        </w:rPr>
        <w:t xml:space="preserve"> вершин, 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 множ</w:t>
      </w:r>
      <w:r>
        <w:rPr>
          <w:sz w:val="28"/>
          <w:szCs w:val="28"/>
          <w:lang w:val="uk-UA"/>
        </w:rPr>
        <w:t>ина</w:t>
      </w:r>
      <w:r>
        <w:rPr>
          <w:sz w:val="28"/>
          <w:szCs w:val="28"/>
        </w:rPr>
        <w:t xml:space="preserve"> </w:t>
      </w:r>
      <w:r w:rsidRPr="00C22D1A">
        <w:rPr>
          <w:position w:val="-4"/>
          <w:sz w:val="28"/>
          <w:szCs w:val="28"/>
        </w:rPr>
        <w:pict>
          <v:shape id="_x0000_i1030" type="#_x0000_t75" style="width:10.5pt;height:10.5pt">
            <v:imagedata r:id="rId10" o:title=""/>
          </v:shape>
        </w:pic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що містить</w:t>
      </w:r>
      <w:r>
        <w:rPr>
          <w:sz w:val="28"/>
          <w:szCs w:val="28"/>
        </w:rPr>
        <w:t xml:space="preserve"> </w:t>
      </w:r>
      <w:r w:rsidRPr="00C22D1A">
        <w:rPr>
          <w:position w:val="-12"/>
          <w:sz w:val="28"/>
          <w:szCs w:val="28"/>
        </w:rPr>
        <w:pict>
          <v:shape id="_x0000_i1031" type="#_x0000_t75" style="width:10.5pt;height:10.5pt">
            <v:imagedata r:id="rId11" o:title=""/>
          </v:shape>
        </w:pict>
      </w:r>
      <w:r>
        <w:rPr>
          <w:sz w:val="28"/>
          <w:szCs w:val="28"/>
        </w:rPr>
        <w:t xml:space="preserve"> ребер</w:t>
      </w:r>
      <w:r>
        <w:rPr>
          <w:sz w:val="28"/>
          <w:szCs w:val="28"/>
          <w:lang w:val="uk-UA"/>
        </w:rPr>
        <w:t>, які представляють з себе пари вершин</w:t>
      </w:r>
      <w:r>
        <w:rPr>
          <w:sz w:val="28"/>
          <w:szCs w:val="28"/>
        </w:rPr>
        <w:t xml:space="preserve">. </w:t>
      </w:r>
    </w:p>
    <w:p w:rsidR="00380E3B" w:rsidRDefault="00380E3B" w:rsidP="00ED00F9">
      <w:pPr>
        <w:ind w:firstLine="567"/>
        <w:jc w:val="both"/>
        <w:rPr>
          <w:sz w:val="28"/>
          <w:szCs w:val="28"/>
        </w:rPr>
      </w:pPr>
      <w:r w:rsidRPr="0093110E">
        <w:rPr>
          <w:sz w:val="28"/>
          <w:szCs w:val="28"/>
        </w:rPr>
        <w:t xml:space="preserve">Для неорієнтованого графа ребра являють собою неупорядковані пари вершин з множини </w:t>
      </w:r>
      <w:r w:rsidRPr="00C22D1A">
        <w:rPr>
          <w:position w:val="-6"/>
          <w:sz w:val="28"/>
          <w:szCs w:val="28"/>
        </w:rPr>
        <w:pict>
          <v:shape id="_x0000_i1032" type="#_x0000_t75" style="width:10.5pt;height:10.5pt">
            <v:imagedata r:id="rId8" o:title=""/>
          </v:shape>
        </w:pict>
      </w:r>
      <w:r>
        <w:rPr>
          <w:sz w:val="28"/>
          <w:szCs w:val="28"/>
        </w:rPr>
        <w:t xml:space="preserve">, </w:t>
      </w:r>
      <w:r w:rsidRPr="0093110E">
        <w:rPr>
          <w:sz w:val="28"/>
          <w:szCs w:val="28"/>
        </w:rPr>
        <w:t xml:space="preserve">для орієнтованого графа ребра - це впорядковані пари вершин з </w:t>
      </w:r>
      <w:r w:rsidRPr="00C22D1A">
        <w:rPr>
          <w:position w:val="-6"/>
          <w:sz w:val="28"/>
          <w:szCs w:val="28"/>
        </w:rPr>
        <w:pict>
          <v:shape id="_x0000_i1033" type="#_x0000_t75" style="width:10.5pt;height:10.5pt">
            <v:imagedata r:id="rId8" o:title=""/>
          </v:shape>
        </w:pict>
      </w:r>
      <w:r>
        <w:rPr>
          <w:sz w:val="28"/>
          <w:szCs w:val="28"/>
        </w:rPr>
        <w:t xml:space="preserve"> (</w:t>
      </w:r>
      <w:r w:rsidRPr="0093110E">
        <w:rPr>
          <w:sz w:val="28"/>
          <w:szCs w:val="28"/>
        </w:rPr>
        <w:t>тобто в орієнтованому графі для кожного ребра важливий напрямок: з якої вершини ребро виходить і в яку вершину входить</w:t>
      </w:r>
      <w:r>
        <w:rPr>
          <w:sz w:val="28"/>
          <w:szCs w:val="28"/>
        </w:rPr>
        <w:t>).</w:t>
      </w:r>
    </w:p>
    <w:p w:rsidR="00380E3B" w:rsidRDefault="00380E3B" w:rsidP="00ED00F9">
      <w:pPr>
        <w:ind w:firstLine="567"/>
        <w:jc w:val="both"/>
        <w:rPr>
          <w:sz w:val="28"/>
          <w:szCs w:val="28"/>
        </w:rPr>
      </w:pPr>
      <w:r w:rsidRPr="00ED00F9">
        <w:rPr>
          <w:b/>
          <w:i/>
          <w:sz w:val="28"/>
          <w:szCs w:val="28"/>
        </w:rPr>
        <w:t>При</w:t>
      </w:r>
      <w:r>
        <w:rPr>
          <w:b/>
          <w:i/>
          <w:sz w:val="28"/>
          <w:szCs w:val="28"/>
          <w:lang w:val="uk-UA"/>
        </w:rPr>
        <w:t>клад</w:t>
      </w:r>
      <w:r>
        <w:rPr>
          <w:sz w:val="28"/>
          <w:szCs w:val="28"/>
        </w:rPr>
        <w:t xml:space="preserve">. На рис.1 </w:t>
      </w:r>
      <w:r>
        <w:rPr>
          <w:sz w:val="28"/>
          <w:szCs w:val="28"/>
          <w:lang w:val="uk-UA"/>
        </w:rPr>
        <w:t>на</w:t>
      </w:r>
      <w:r>
        <w:rPr>
          <w:sz w:val="28"/>
          <w:szCs w:val="28"/>
        </w:rPr>
        <w:t>веден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 при</w:t>
      </w:r>
      <w:r>
        <w:rPr>
          <w:sz w:val="28"/>
          <w:szCs w:val="28"/>
          <w:lang w:val="uk-UA"/>
        </w:rPr>
        <w:t>клади</w:t>
      </w:r>
      <w:r>
        <w:rPr>
          <w:sz w:val="28"/>
          <w:szCs w:val="28"/>
        </w:rPr>
        <w:t xml:space="preserve"> неорієнтован</w:t>
      </w:r>
      <w:r>
        <w:rPr>
          <w:sz w:val="28"/>
          <w:szCs w:val="28"/>
          <w:lang w:val="uk-UA"/>
        </w:rPr>
        <w:t>их графів</w:t>
      </w:r>
      <w:r w:rsidRPr="0093110E">
        <w:rPr>
          <w:sz w:val="28"/>
          <w:szCs w:val="28"/>
        </w:rPr>
        <w:t xml:space="preserve"> </w:t>
      </w:r>
      <w:r w:rsidRPr="00C22D1A">
        <w:rPr>
          <w:position w:val="-12"/>
          <w:sz w:val="28"/>
          <w:szCs w:val="28"/>
        </w:rPr>
        <w:pict>
          <v:shape id="_x0000_i1034" type="#_x0000_t75" style="width:12.75pt;height:17.25pt">
            <v:imagedata r:id="rId12" o:title=""/>
          </v:shape>
        </w:pic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 </w:t>
      </w:r>
      <w:r w:rsidRPr="00C22D1A">
        <w:rPr>
          <w:position w:val="-12"/>
          <w:sz w:val="28"/>
          <w:szCs w:val="28"/>
        </w:rPr>
        <w:pict>
          <v:shape id="_x0000_i1035" type="#_x0000_t75" style="width:9pt;height:17.25pt">
            <v:imagedata r:id="rId13" o:title=""/>
          </v:shape>
        </w:pict>
      </w:r>
      <w:r>
        <w:rPr>
          <w:sz w:val="28"/>
          <w:szCs w:val="28"/>
        </w:rPr>
        <w:t xml:space="preserve">  (рис.1(а, в)), </w:t>
      </w:r>
      <w:r w:rsidRPr="0093110E">
        <w:rPr>
          <w:sz w:val="28"/>
          <w:szCs w:val="28"/>
        </w:rPr>
        <w:t xml:space="preserve">орієнтованого </w:t>
      </w:r>
      <w:r w:rsidRPr="00C22D1A">
        <w:rPr>
          <w:position w:val="-12"/>
          <w:sz w:val="28"/>
          <w:szCs w:val="28"/>
        </w:rPr>
        <w:pict>
          <v:shape id="_x0000_i1036" type="#_x0000_t75" style="width:10.5pt;height:17.25pt">
            <v:imagedata r:id="rId14" o:title=""/>
          </v:shape>
        </w:pict>
      </w:r>
      <w:r>
        <w:rPr>
          <w:sz w:val="28"/>
          <w:szCs w:val="28"/>
        </w:rPr>
        <w:t xml:space="preserve"> граф</w:t>
      </w:r>
      <w:r>
        <w:rPr>
          <w:sz w:val="28"/>
          <w:szCs w:val="28"/>
          <w:lang w:val="uk-UA"/>
        </w:rPr>
        <w:t>а</w:t>
      </w:r>
      <w:r>
        <w:rPr>
          <w:sz w:val="28"/>
          <w:szCs w:val="28"/>
        </w:rPr>
        <w:t xml:space="preserve"> (рис.1(б)). </w:t>
      </w:r>
      <w:r>
        <w:rPr>
          <w:sz w:val="28"/>
          <w:szCs w:val="28"/>
          <w:lang w:val="uk-UA"/>
        </w:rPr>
        <w:t>П</w:t>
      </w:r>
      <w:r>
        <w:rPr>
          <w:sz w:val="28"/>
          <w:szCs w:val="28"/>
        </w:rPr>
        <w:t>означим</w:t>
      </w:r>
      <w:r>
        <w:rPr>
          <w:sz w:val="28"/>
          <w:szCs w:val="28"/>
          <w:lang w:val="uk-UA"/>
        </w:rPr>
        <w:t>о</w:t>
      </w:r>
      <w:r>
        <w:rPr>
          <w:sz w:val="28"/>
          <w:szCs w:val="28"/>
        </w:rPr>
        <w:t xml:space="preserve"> </w:t>
      </w:r>
      <w:r w:rsidRPr="00C22D1A">
        <w:rPr>
          <w:position w:val="-12"/>
          <w:sz w:val="28"/>
          <w:szCs w:val="28"/>
        </w:rPr>
        <w:pict>
          <v:shape id="_x0000_i1037" type="#_x0000_t75" style="width:9pt;height:17.25pt">
            <v:imagedata r:id="rId15" o:title=""/>
          </v:shape>
        </w:pict>
      </w:r>
      <w:r>
        <w:rPr>
          <w:sz w:val="28"/>
          <w:szCs w:val="28"/>
        </w:rPr>
        <w:t xml:space="preserve">, </w:t>
      </w:r>
      <w:r w:rsidRPr="00C22D1A">
        <w:rPr>
          <w:position w:val="-12"/>
          <w:sz w:val="28"/>
          <w:szCs w:val="28"/>
        </w:rPr>
        <w:pict>
          <v:shape id="_x0000_i1038" type="#_x0000_t75" style="width:9pt;height:17.25pt">
            <v:imagedata r:id="rId16" o:title=""/>
          </v:shape>
        </w:pict>
      </w:r>
      <w:r>
        <w:rPr>
          <w:sz w:val="28"/>
          <w:szCs w:val="28"/>
        </w:rPr>
        <w:t xml:space="preserve">, </w:t>
      </w:r>
      <w:r w:rsidRPr="00C22D1A">
        <w:rPr>
          <w:position w:val="-12"/>
          <w:sz w:val="28"/>
          <w:szCs w:val="28"/>
        </w:rPr>
        <w:pict>
          <v:shape id="_x0000_i1039" type="#_x0000_t75" style="width:9pt;height:17.25pt">
            <v:imagedata r:id="rId17" o:title=""/>
          </v:shape>
        </w:pict>
      </w:r>
      <w:r>
        <w:rPr>
          <w:sz w:val="28"/>
          <w:szCs w:val="28"/>
        </w:rPr>
        <w:t xml:space="preserve"> - множ</w:t>
      </w:r>
      <w:r>
        <w:rPr>
          <w:sz w:val="28"/>
          <w:szCs w:val="28"/>
          <w:lang w:val="uk-UA"/>
        </w:rPr>
        <w:t>ини</w:t>
      </w:r>
      <w:r>
        <w:rPr>
          <w:sz w:val="28"/>
          <w:szCs w:val="28"/>
        </w:rPr>
        <w:t xml:space="preserve"> вершин </w:t>
      </w:r>
      <w:r>
        <w:rPr>
          <w:sz w:val="28"/>
          <w:szCs w:val="28"/>
          <w:lang w:val="uk-UA"/>
        </w:rPr>
        <w:t>відповідно</w:t>
      </w:r>
      <w:r>
        <w:rPr>
          <w:sz w:val="28"/>
          <w:szCs w:val="28"/>
        </w:rPr>
        <w:t xml:space="preserve"> граф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в</w:t>
      </w:r>
      <w:r>
        <w:rPr>
          <w:sz w:val="28"/>
          <w:szCs w:val="28"/>
          <w:lang w:val="uk-UA"/>
        </w:rPr>
        <w:t xml:space="preserve"> </w:t>
      </w:r>
      <w:r w:rsidRPr="00C22D1A">
        <w:rPr>
          <w:position w:val="-12"/>
          <w:sz w:val="28"/>
          <w:szCs w:val="28"/>
        </w:rPr>
        <w:pict>
          <v:shape id="_x0000_i1040" type="#_x0000_t75" style="width:10.5pt;height:17.25pt">
            <v:imagedata r:id="rId12" o:title=""/>
          </v:shape>
        </w:pict>
      </w:r>
      <w:r>
        <w:rPr>
          <w:sz w:val="28"/>
          <w:szCs w:val="28"/>
        </w:rPr>
        <w:t xml:space="preserve">, </w:t>
      </w:r>
      <w:r w:rsidRPr="00C22D1A">
        <w:rPr>
          <w:position w:val="-12"/>
          <w:sz w:val="28"/>
          <w:szCs w:val="28"/>
        </w:rPr>
        <w:pict>
          <v:shape id="_x0000_i1041" type="#_x0000_t75" style="width:19.5pt;height:17.25pt">
            <v:imagedata r:id="rId14" o:title=""/>
          </v:shape>
        </w:pict>
      </w:r>
      <w:r>
        <w:rPr>
          <w:sz w:val="28"/>
          <w:szCs w:val="28"/>
        </w:rPr>
        <w:t xml:space="preserve">, </w:t>
      </w:r>
      <w:r w:rsidRPr="00C22D1A">
        <w:rPr>
          <w:position w:val="-12"/>
          <w:sz w:val="28"/>
          <w:szCs w:val="28"/>
        </w:rPr>
        <w:pict>
          <v:shape id="_x0000_i1042" type="#_x0000_t75" style="width:17.25pt;height:17.25pt">
            <v:imagedata r:id="rId13" o:title=""/>
          </v:shape>
        </w:pict>
      </w:r>
      <w:r>
        <w:rPr>
          <w:sz w:val="28"/>
          <w:szCs w:val="28"/>
        </w:rPr>
        <w:t xml:space="preserve">, а  </w:t>
      </w:r>
      <w:r w:rsidRPr="00C22D1A">
        <w:rPr>
          <w:position w:val="-12"/>
          <w:sz w:val="28"/>
          <w:szCs w:val="28"/>
        </w:rPr>
        <w:pict>
          <v:shape id="_x0000_i1043" type="#_x0000_t75" style="width:19.5pt;height:17.25pt">
            <v:imagedata r:id="rId18" o:title=""/>
          </v:shape>
        </w:pict>
      </w:r>
      <w:r>
        <w:rPr>
          <w:sz w:val="28"/>
          <w:szCs w:val="28"/>
        </w:rPr>
        <w:t xml:space="preserve">, </w:t>
      </w:r>
      <w:r w:rsidRPr="00C22D1A">
        <w:rPr>
          <w:position w:val="-12"/>
          <w:sz w:val="28"/>
          <w:szCs w:val="28"/>
        </w:rPr>
        <w:pict>
          <v:shape id="_x0000_i1044" type="#_x0000_t75" style="width:17.25pt;height:17.25pt">
            <v:imagedata r:id="rId19" o:title=""/>
          </v:shape>
        </w:pict>
      </w:r>
      <w:r>
        <w:rPr>
          <w:sz w:val="28"/>
          <w:szCs w:val="28"/>
        </w:rPr>
        <w:t xml:space="preserve">, </w:t>
      </w:r>
      <w:r w:rsidRPr="00C22D1A">
        <w:rPr>
          <w:position w:val="-12"/>
          <w:sz w:val="28"/>
          <w:szCs w:val="28"/>
        </w:rPr>
        <w:pict>
          <v:shape id="_x0000_i1045" type="#_x0000_t75" style="width:17.25pt;height:17.25pt">
            <v:imagedata r:id="rId20" o:title=""/>
          </v:shape>
        </w:pict>
      </w:r>
      <w:r>
        <w:rPr>
          <w:sz w:val="28"/>
          <w:szCs w:val="28"/>
        </w:rPr>
        <w:t xml:space="preserve"> - </w:t>
      </w:r>
      <w:r>
        <w:rPr>
          <w:sz w:val="28"/>
          <w:szCs w:val="28"/>
          <w:lang w:val="uk-UA"/>
        </w:rPr>
        <w:t>відповідно</w:t>
      </w:r>
      <w:r>
        <w:rPr>
          <w:sz w:val="28"/>
          <w:szCs w:val="28"/>
        </w:rPr>
        <w:t xml:space="preserve"> множ</w:t>
      </w:r>
      <w:r>
        <w:rPr>
          <w:sz w:val="28"/>
          <w:szCs w:val="28"/>
          <w:lang w:val="uk-UA"/>
        </w:rPr>
        <w:t>ини ї</w:t>
      </w:r>
      <w:r>
        <w:rPr>
          <w:sz w:val="28"/>
          <w:szCs w:val="28"/>
        </w:rPr>
        <w:t>х ребер. Тод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:</w:t>
      </w:r>
    </w:p>
    <w:p w:rsidR="00380E3B" w:rsidRDefault="00380E3B" w:rsidP="00ED00F9">
      <w:pPr>
        <w:ind w:firstLine="567"/>
        <w:jc w:val="both"/>
        <w:rPr>
          <w:sz w:val="28"/>
          <w:szCs w:val="28"/>
        </w:rPr>
      </w:pPr>
    </w:p>
    <w:p w:rsidR="00380E3B" w:rsidRDefault="00380E3B" w:rsidP="002A2C0B">
      <w:pPr>
        <w:jc w:val="center"/>
        <w:rPr>
          <w:sz w:val="28"/>
          <w:szCs w:val="28"/>
        </w:rPr>
      </w:pPr>
      <w:r w:rsidRPr="00C22D1A">
        <w:rPr>
          <w:position w:val="-12"/>
          <w:sz w:val="28"/>
          <w:szCs w:val="28"/>
        </w:rPr>
        <w:pict>
          <v:shape id="_x0000_i1046" type="#_x0000_t75" style="width:88.5pt;height:17.25pt">
            <v:imagedata r:id="rId21" o:title=""/>
          </v:shape>
        </w:pict>
      </w:r>
      <w:r>
        <w:rPr>
          <w:sz w:val="28"/>
          <w:szCs w:val="28"/>
        </w:rPr>
        <w:t xml:space="preserve">, </w:t>
      </w:r>
      <w:r w:rsidRPr="00C22D1A">
        <w:rPr>
          <w:position w:val="-12"/>
          <w:sz w:val="28"/>
          <w:szCs w:val="28"/>
        </w:rPr>
        <w:pict>
          <v:shape id="_x0000_i1047" type="#_x0000_t75" style="width:188.25pt;height:17.25pt">
            <v:imagedata r:id="rId22" o:title=""/>
          </v:shape>
        </w:pict>
      </w:r>
      <w:r>
        <w:rPr>
          <w:sz w:val="28"/>
          <w:szCs w:val="28"/>
        </w:rPr>
        <w:t>;</w:t>
      </w:r>
    </w:p>
    <w:p w:rsidR="00380E3B" w:rsidRDefault="00380E3B" w:rsidP="002A2C0B">
      <w:pPr>
        <w:jc w:val="center"/>
        <w:rPr>
          <w:sz w:val="28"/>
          <w:szCs w:val="28"/>
        </w:rPr>
      </w:pPr>
    </w:p>
    <w:p w:rsidR="00380E3B" w:rsidRDefault="00380E3B" w:rsidP="002A2C0B">
      <w:pPr>
        <w:jc w:val="center"/>
        <w:rPr>
          <w:sz w:val="28"/>
          <w:szCs w:val="28"/>
        </w:rPr>
      </w:pPr>
      <w:r w:rsidRPr="00C22D1A">
        <w:rPr>
          <w:position w:val="-12"/>
          <w:sz w:val="28"/>
          <w:szCs w:val="28"/>
        </w:rPr>
        <w:pict>
          <v:shape id="_x0000_i1048" type="#_x0000_t75" style="width:90.75pt;height:17.25pt">
            <v:imagedata r:id="rId23" o:title=""/>
          </v:shape>
        </w:pict>
      </w:r>
      <w:r>
        <w:rPr>
          <w:sz w:val="28"/>
          <w:szCs w:val="28"/>
        </w:rPr>
        <w:t xml:space="preserve">, </w:t>
      </w:r>
      <w:r w:rsidRPr="00C22D1A">
        <w:rPr>
          <w:position w:val="-12"/>
          <w:sz w:val="28"/>
          <w:szCs w:val="28"/>
        </w:rPr>
        <w:pict>
          <v:shape id="_x0000_i1049" type="#_x0000_t75" style="width:259.5pt;height:17.25pt">
            <v:imagedata r:id="rId24" o:title=""/>
          </v:shape>
        </w:pict>
      </w:r>
      <w:r>
        <w:rPr>
          <w:sz w:val="28"/>
          <w:szCs w:val="28"/>
        </w:rPr>
        <w:t>;</w:t>
      </w:r>
    </w:p>
    <w:p w:rsidR="00380E3B" w:rsidRDefault="00380E3B" w:rsidP="002A2C0B">
      <w:pPr>
        <w:jc w:val="center"/>
        <w:rPr>
          <w:sz w:val="28"/>
          <w:szCs w:val="28"/>
        </w:rPr>
      </w:pPr>
    </w:p>
    <w:p w:rsidR="00380E3B" w:rsidRDefault="00380E3B" w:rsidP="002A2C0B">
      <w:pPr>
        <w:jc w:val="center"/>
        <w:rPr>
          <w:sz w:val="28"/>
          <w:szCs w:val="28"/>
        </w:rPr>
      </w:pPr>
      <w:r w:rsidRPr="00C22D1A">
        <w:rPr>
          <w:position w:val="-12"/>
          <w:sz w:val="28"/>
          <w:szCs w:val="28"/>
        </w:rPr>
        <w:pict>
          <v:shape id="_x0000_i1050" type="#_x0000_t75" style="width:90.75pt;height:17.25pt">
            <v:imagedata r:id="rId25" o:title=""/>
          </v:shape>
        </w:pict>
      </w:r>
      <w:r>
        <w:rPr>
          <w:sz w:val="28"/>
          <w:szCs w:val="28"/>
        </w:rPr>
        <w:t xml:space="preserve">, </w:t>
      </w:r>
      <w:r w:rsidRPr="00C22D1A">
        <w:rPr>
          <w:position w:val="-12"/>
          <w:sz w:val="28"/>
          <w:szCs w:val="28"/>
        </w:rPr>
        <w:pict>
          <v:shape id="_x0000_i1051" type="#_x0000_t75" style="width:188.25pt;height:17.25pt">
            <v:imagedata r:id="rId26" o:title=""/>
          </v:shape>
        </w:pict>
      </w:r>
      <w:r>
        <w:rPr>
          <w:sz w:val="28"/>
          <w:szCs w:val="28"/>
        </w:rPr>
        <w:t>.</w:t>
      </w:r>
    </w:p>
    <w:p w:rsidR="00380E3B" w:rsidRDefault="00380E3B" w:rsidP="003F0DBA">
      <w:pPr>
        <w:ind w:firstLine="567"/>
        <w:jc w:val="both"/>
        <w:rPr>
          <w:sz w:val="28"/>
          <w:szCs w:val="28"/>
        </w:rPr>
      </w:pPr>
    </w:p>
    <w:p w:rsidR="00380E3B" w:rsidRDefault="00380E3B" w:rsidP="00AA748F">
      <w:pPr>
        <w:jc w:val="both"/>
        <w:rPr>
          <w:sz w:val="28"/>
          <w:szCs w:val="28"/>
        </w:rPr>
      </w:pPr>
      <w:r w:rsidRPr="00C22D1A">
        <w:rPr>
          <w:noProof/>
          <w:sz w:val="28"/>
          <w:szCs w:val="28"/>
          <w:lang w:val="en-US" w:eastAsia="en-US"/>
        </w:rPr>
        <w:pict>
          <v:shape id="Рисунок 153" o:spid="_x0000_i1052" type="#_x0000_t75" style="width:467.25pt;height:160.5pt;visibility:visible">
            <v:imagedata r:id="rId27" o:title=""/>
          </v:shape>
        </w:pict>
      </w:r>
    </w:p>
    <w:p w:rsidR="00380E3B" w:rsidRDefault="00380E3B" w:rsidP="00AA748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а                                    б                                              с</w:t>
      </w:r>
    </w:p>
    <w:p w:rsidR="00380E3B" w:rsidRDefault="00380E3B" w:rsidP="00AA748F">
      <w:pPr>
        <w:jc w:val="center"/>
        <w:rPr>
          <w:sz w:val="28"/>
          <w:szCs w:val="28"/>
        </w:rPr>
      </w:pPr>
    </w:p>
    <w:p w:rsidR="00380E3B" w:rsidRDefault="00380E3B" w:rsidP="00AA748F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Рис.1.</w:t>
      </w:r>
    </w:p>
    <w:p w:rsidR="00380E3B" w:rsidRDefault="00380E3B" w:rsidP="00AA748F">
      <w:pPr>
        <w:jc w:val="center"/>
        <w:rPr>
          <w:sz w:val="28"/>
          <w:szCs w:val="28"/>
        </w:rPr>
      </w:pPr>
    </w:p>
    <w:p w:rsidR="00380E3B" w:rsidRDefault="00380E3B" w:rsidP="002A2C0B">
      <w:pPr>
        <w:ind w:firstLine="567"/>
        <w:jc w:val="both"/>
        <w:rPr>
          <w:sz w:val="28"/>
          <w:szCs w:val="28"/>
        </w:rPr>
      </w:pPr>
    </w:p>
    <w:p w:rsidR="00380E3B" w:rsidRDefault="00380E3B" w:rsidP="002A2C0B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Від</w:t>
      </w:r>
      <w:r w:rsidRPr="005C2699">
        <w:rPr>
          <w:sz w:val="28"/>
          <w:szCs w:val="28"/>
        </w:rPr>
        <w:t xml:space="preserve">мітимо, що ребра для неорієнтованих графів </w:t>
      </w:r>
      <w:r w:rsidRPr="00C22D1A">
        <w:rPr>
          <w:position w:val="-12"/>
          <w:sz w:val="28"/>
          <w:szCs w:val="28"/>
        </w:rPr>
        <w:pict>
          <v:shape id="_x0000_i1053" type="#_x0000_t75" style="width:17.25pt;height:17.25pt">
            <v:imagedata r:id="rId12" o:title=""/>
          </v:shape>
        </w:pic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 </w:t>
      </w:r>
      <w:r w:rsidRPr="00C22D1A">
        <w:rPr>
          <w:position w:val="-12"/>
          <w:sz w:val="28"/>
          <w:szCs w:val="28"/>
        </w:rPr>
        <w:pict>
          <v:shape id="_x0000_i1054" type="#_x0000_t75" style="width:9pt;height:17.25pt">
            <v:imagedata r:id="rId13" o:title=""/>
          </v:shape>
        </w:pict>
      </w:r>
      <w:r>
        <w:rPr>
          <w:sz w:val="28"/>
          <w:szCs w:val="28"/>
        </w:rPr>
        <w:t xml:space="preserve">  – </w:t>
      </w:r>
      <w:r w:rsidRPr="005C2699">
        <w:rPr>
          <w:sz w:val="28"/>
          <w:szCs w:val="28"/>
        </w:rPr>
        <w:t>це просто пари вершин, а для орієнтованого графа</w:t>
      </w:r>
      <w:r>
        <w:rPr>
          <w:sz w:val="28"/>
          <w:szCs w:val="28"/>
        </w:rPr>
        <w:t xml:space="preserve"> </w:t>
      </w:r>
      <w:r w:rsidRPr="00C22D1A">
        <w:rPr>
          <w:position w:val="-12"/>
          <w:sz w:val="28"/>
          <w:szCs w:val="28"/>
        </w:rPr>
        <w:pict>
          <v:shape id="_x0000_i1055" type="#_x0000_t75" style="width:17.25pt;height:17.25pt">
            <v:imagedata r:id="rId14" o:title=""/>
          </v:shape>
        </w:pict>
      </w:r>
      <w:r>
        <w:rPr>
          <w:sz w:val="28"/>
          <w:szCs w:val="28"/>
        </w:rPr>
        <w:t xml:space="preserve"> - </w:t>
      </w:r>
      <w:r w:rsidRPr="005C2699">
        <w:rPr>
          <w:sz w:val="28"/>
          <w:szCs w:val="28"/>
        </w:rPr>
        <w:t>упорядковані пари вершин</w:t>
      </w:r>
      <w:r>
        <w:rPr>
          <w:sz w:val="28"/>
          <w:szCs w:val="28"/>
        </w:rPr>
        <w:t xml:space="preserve">. </w:t>
      </w:r>
    </w:p>
    <w:p w:rsidR="00380E3B" w:rsidRDefault="00380E3B" w:rsidP="00CE4AA3">
      <w:pPr>
        <w:ind w:firstLine="567"/>
        <w:jc w:val="both"/>
        <w:rPr>
          <w:sz w:val="28"/>
          <w:szCs w:val="28"/>
        </w:rPr>
      </w:pPr>
      <w:r w:rsidRPr="005C2699">
        <w:rPr>
          <w:sz w:val="28"/>
          <w:szCs w:val="28"/>
          <w:lang w:eastAsia="ru-RU"/>
        </w:rPr>
        <w:t>Ілюстрацією т</w:t>
      </w:r>
      <w:r>
        <w:rPr>
          <w:sz w:val="28"/>
          <w:szCs w:val="28"/>
          <w:lang w:eastAsia="ru-RU"/>
        </w:rPr>
        <w:t>ого, що при зображенні графа не</w:t>
      </w:r>
      <w:r w:rsidRPr="005C2699">
        <w:rPr>
          <w:sz w:val="28"/>
          <w:szCs w:val="28"/>
          <w:lang w:eastAsia="ru-RU"/>
        </w:rPr>
        <w:t xml:space="preserve">суттєвими є геометричні властивості ребер (довжина, кривизна і т.д.) і взаємне розташування вершин на площині, є графи </w:t>
      </w:r>
      <w:r w:rsidRPr="00C22D1A">
        <w:rPr>
          <w:position w:val="-12"/>
          <w:sz w:val="28"/>
          <w:szCs w:val="28"/>
        </w:rPr>
        <w:pict>
          <v:shape id="_x0000_i1056" type="#_x0000_t75" style="width:17.25pt;height:17.25pt">
            <v:imagedata r:id="rId12" o:title=""/>
          </v:shape>
        </w:pic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 </w:t>
      </w:r>
      <w:r w:rsidRPr="00C22D1A">
        <w:rPr>
          <w:position w:val="-12"/>
          <w:sz w:val="28"/>
          <w:szCs w:val="28"/>
        </w:rPr>
        <w:pict>
          <v:shape id="_x0000_i1057" type="#_x0000_t75" style="width:19.5pt;height:17.25pt">
            <v:imagedata r:id="rId13" o:title=""/>
          </v:shape>
        </w:pict>
      </w:r>
      <w:r>
        <w:rPr>
          <w:sz w:val="28"/>
          <w:szCs w:val="28"/>
          <w:lang w:eastAsia="ru-RU"/>
        </w:rPr>
        <w:t xml:space="preserve">. </w:t>
      </w:r>
      <w:r w:rsidRPr="005C2699">
        <w:rPr>
          <w:sz w:val="28"/>
          <w:szCs w:val="28"/>
          <w:lang w:eastAsia="ru-RU"/>
        </w:rPr>
        <w:t>Незважаючи на те, що їх зображення різні, ці графи однакові, або рівні</w:t>
      </w:r>
      <w:r>
        <w:rPr>
          <w:sz w:val="28"/>
          <w:szCs w:val="28"/>
          <w:lang w:eastAsia="ru-RU"/>
        </w:rPr>
        <w:t xml:space="preserve">: </w:t>
      </w:r>
      <w:r w:rsidRPr="00C22D1A">
        <w:rPr>
          <w:position w:val="-12"/>
          <w:sz w:val="28"/>
          <w:szCs w:val="28"/>
        </w:rPr>
        <w:pict>
          <v:shape id="_x0000_i1058" type="#_x0000_t75" style="width:26.25pt;height:17.25pt">
            <v:imagedata r:id="rId28" o:title=""/>
          </v:shape>
        </w:pict>
      </w:r>
      <w:r w:rsidRPr="00C22D1A">
        <w:rPr>
          <w:position w:val="-12"/>
          <w:sz w:val="28"/>
          <w:szCs w:val="28"/>
        </w:rPr>
        <w:pict>
          <v:shape id="_x0000_i1059" type="#_x0000_t75" style="width:21.75pt;height:17.25pt">
            <v:imagedata r:id="rId13" o:title=""/>
          </v:shape>
        </w:pict>
      </w:r>
      <w:r>
        <w:rPr>
          <w:sz w:val="28"/>
          <w:szCs w:val="28"/>
          <w:lang w:eastAsia="ru-RU"/>
        </w:rPr>
        <w:t xml:space="preserve">, </w:t>
      </w:r>
      <w:r>
        <w:rPr>
          <w:sz w:val="28"/>
          <w:szCs w:val="28"/>
          <w:lang w:val="uk-UA" w:eastAsia="ru-RU"/>
        </w:rPr>
        <w:t>оскільки</w:t>
      </w:r>
      <w:r>
        <w:rPr>
          <w:sz w:val="28"/>
          <w:szCs w:val="28"/>
          <w:lang w:eastAsia="ru-RU"/>
        </w:rPr>
        <w:t xml:space="preserve"> </w:t>
      </w:r>
      <w:r w:rsidRPr="00C22D1A">
        <w:rPr>
          <w:position w:val="-12"/>
          <w:sz w:val="28"/>
          <w:szCs w:val="28"/>
        </w:rPr>
        <w:pict>
          <v:shape id="_x0000_i1060" type="#_x0000_t75" style="width:24pt;height:17.25pt">
            <v:imagedata r:id="rId29" o:title=""/>
          </v:shape>
        </w:pict>
      </w:r>
      <w:r w:rsidRPr="00C22D1A">
        <w:rPr>
          <w:position w:val="-12"/>
          <w:sz w:val="28"/>
          <w:szCs w:val="28"/>
        </w:rPr>
        <w:pict>
          <v:shape id="_x0000_i1061" type="#_x0000_t75" style="width:9pt;height:17.25pt">
            <v:imagedata r:id="rId17" o:title=""/>
          </v:shape>
        </w:pict>
      </w:r>
      <w:r>
        <w:rPr>
          <w:sz w:val="28"/>
          <w:szCs w:val="28"/>
        </w:rPr>
        <w:t xml:space="preserve">, а </w:t>
      </w:r>
      <w:r w:rsidRPr="00C22D1A">
        <w:rPr>
          <w:position w:val="-12"/>
          <w:sz w:val="28"/>
          <w:szCs w:val="28"/>
        </w:rPr>
        <w:pict>
          <v:shape id="_x0000_i1062" type="#_x0000_t75" style="width:26.25pt;height:17.25pt">
            <v:imagedata r:id="rId30" o:title=""/>
          </v:shape>
        </w:pict>
      </w:r>
      <w:r w:rsidRPr="00C22D1A">
        <w:rPr>
          <w:position w:val="-12"/>
          <w:sz w:val="28"/>
          <w:szCs w:val="28"/>
        </w:rPr>
        <w:pict>
          <v:shape id="_x0000_i1063" type="#_x0000_t75" style="width:17.25pt;height:17.25pt">
            <v:imagedata r:id="rId31" o:title=""/>
          </v:shape>
        </w:pict>
      </w:r>
      <w:r>
        <w:rPr>
          <w:sz w:val="28"/>
          <w:szCs w:val="28"/>
        </w:rPr>
        <w:t>.</w:t>
      </w:r>
    </w:p>
    <w:p w:rsidR="00380E3B" w:rsidRDefault="00380E3B" w:rsidP="002A2C0B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Якщо</w:t>
      </w:r>
      <w:r>
        <w:rPr>
          <w:sz w:val="28"/>
          <w:szCs w:val="28"/>
        </w:rPr>
        <w:t xml:space="preserve"> вершин</w:t>
      </w:r>
      <w:r>
        <w:rPr>
          <w:sz w:val="28"/>
          <w:szCs w:val="28"/>
          <w:lang w:val="uk-UA"/>
        </w:rPr>
        <w:t>и</w:t>
      </w:r>
      <w:r>
        <w:rPr>
          <w:sz w:val="28"/>
          <w:szCs w:val="28"/>
        </w:rPr>
        <w:t xml:space="preserve"> </w:t>
      </w:r>
      <w:r w:rsidRPr="00C22D1A">
        <w:rPr>
          <w:position w:val="-6"/>
          <w:sz w:val="28"/>
          <w:szCs w:val="28"/>
        </w:rPr>
        <w:pict>
          <v:shape id="_x0000_i1064" type="#_x0000_t75" style="width:10.5pt;height:10.5pt">
            <v:imagedata r:id="rId32" o:title=""/>
          </v:shape>
        </w:pic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 </w:t>
      </w:r>
      <w:r w:rsidRPr="00C22D1A">
        <w:rPr>
          <w:position w:val="-6"/>
          <w:sz w:val="28"/>
          <w:szCs w:val="28"/>
        </w:rPr>
        <w:pict>
          <v:shape id="_x0000_i1065" type="#_x0000_t75" style="width:10.5pt;height:10.5pt">
            <v:imagedata r:id="rId33" o:title=""/>
          </v:shape>
        </w:pict>
      </w:r>
      <w:r>
        <w:rPr>
          <w:sz w:val="28"/>
          <w:szCs w:val="28"/>
        </w:rPr>
        <w:t xml:space="preserve"> графа </w:t>
      </w:r>
      <w:r w:rsidRPr="00C22D1A">
        <w:rPr>
          <w:position w:val="-6"/>
          <w:sz w:val="28"/>
          <w:szCs w:val="28"/>
        </w:rPr>
        <w:pict>
          <v:shape id="_x0000_i1066" type="#_x0000_t75" style="width:10.5pt;height:10.5pt">
            <v:imagedata r:id="rId34" o:title=""/>
          </v:shape>
        </w:pict>
      </w:r>
      <w:r>
        <w:rPr>
          <w:sz w:val="28"/>
          <w:szCs w:val="28"/>
        </w:rPr>
        <w:t xml:space="preserve"> </w:t>
      </w:r>
      <w:r w:rsidRPr="005C2699">
        <w:rPr>
          <w:sz w:val="28"/>
          <w:szCs w:val="28"/>
        </w:rPr>
        <w:t xml:space="preserve">з'єднані ребром, вони будуть називатися </w:t>
      </w:r>
      <w:r w:rsidRPr="005C2699">
        <w:rPr>
          <w:b/>
          <w:i/>
          <w:sz w:val="28"/>
          <w:szCs w:val="28"/>
        </w:rPr>
        <w:t>суміжними</w:t>
      </w:r>
      <w:r w:rsidRPr="005C2699">
        <w:rPr>
          <w:sz w:val="28"/>
          <w:szCs w:val="28"/>
        </w:rPr>
        <w:t xml:space="preserve"> вершинами графа. </w:t>
      </w:r>
      <w:r>
        <w:rPr>
          <w:sz w:val="28"/>
          <w:szCs w:val="28"/>
        </w:rPr>
        <w:t xml:space="preserve"> Так для графа </w:t>
      </w:r>
      <w:r w:rsidRPr="00C22D1A">
        <w:rPr>
          <w:position w:val="-12"/>
          <w:sz w:val="28"/>
          <w:szCs w:val="28"/>
        </w:rPr>
        <w:pict>
          <v:shape id="_x0000_i1067" type="#_x0000_t75" style="width:21.75pt;height:17.25pt">
            <v:imagedata r:id="rId12" o:title=""/>
          </v:shape>
        </w:pict>
      </w:r>
      <w:r>
        <w:rPr>
          <w:sz w:val="28"/>
          <w:szCs w:val="28"/>
        </w:rPr>
        <w:t xml:space="preserve"> (рис.1(а)) вершин</w:t>
      </w:r>
      <w:r>
        <w:rPr>
          <w:sz w:val="28"/>
          <w:szCs w:val="28"/>
          <w:lang w:val="uk-UA"/>
        </w:rPr>
        <w:t>и</w:t>
      </w:r>
      <w:r>
        <w:rPr>
          <w:sz w:val="28"/>
          <w:szCs w:val="28"/>
        </w:rPr>
        <w:t xml:space="preserve"> </w:t>
      </w:r>
      <w:r w:rsidRPr="00C22D1A">
        <w:rPr>
          <w:position w:val="-6"/>
          <w:sz w:val="28"/>
          <w:szCs w:val="28"/>
        </w:rPr>
        <w:pict>
          <v:shape id="_x0000_i1068" type="#_x0000_t75" style="width:10.5pt;height:10.5pt">
            <v:imagedata r:id="rId35" o:title=""/>
          </v:shape>
        </w:pic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 </w:t>
      </w:r>
      <w:r w:rsidRPr="00C22D1A">
        <w:rPr>
          <w:position w:val="-6"/>
          <w:sz w:val="28"/>
          <w:szCs w:val="28"/>
        </w:rPr>
        <w:pict>
          <v:shape id="_x0000_i1069" type="#_x0000_t75" style="width:10.5pt;height:10.5pt">
            <v:imagedata r:id="rId36" o:title=""/>
          </v:shape>
        </w:pic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є</w:t>
      </w:r>
      <w:r>
        <w:rPr>
          <w:sz w:val="28"/>
          <w:szCs w:val="28"/>
        </w:rPr>
        <w:t xml:space="preserve"> </w:t>
      </w:r>
      <w:r w:rsidRPr="005C2699">
        <w:rPr>
          <w:sz w:val="28"/>
          <w:szCs w:val="28"/>
        </w:rPr>
        <w:t>суміжними</w:t>
      </w:r>
      <w:r>
        <w:rPr>
          <w:sz w:val="28"/>
          <w:szCs w:val="28"/>
        </w:rPr>
        <w:t>, а вершин</w:t>
      </w:r>
      <w:r>
        <w:rPr>
          <w:sz w:val="28"/>
          <w:szCs w:val="28"/>
          <w:lang w:val="uk-UA"/>
        </w:rPr>
        <w:t>и</w:t>
      </w:r>
      <w:r>
        <w:rPr>
          <w:sz w:val="28"/>
          <w:szCs w:val="28"/>
        </w:rPr>
        <w:t xml:space="preserve"> </w:t>
      </w:r>
      <w:r w:rsidRPr="00C22D1A">
        <w:rPr>
          <w:position w:val="-6"/>
          <w:sz w:val="28"/>
          <w:szCs w:val="28"/>
        </w:rPr>
        <w:pict>
          <v:shape id="_x0000_i1070" type="#_x0000_t75" style="width:10.5pt;height:10.5pt">
            <v:imagedata r:id="rId37" o:title=""/>
          </v:shape>
        </w:pic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 </w:t>
      </w:r>
      <w:r w:rsidRPr="00C22D1A">
        <w:rPr>
          <w:position w:val="-6"/>
          <w:sz w:val="28"/>
          <w:szCs w:val="28"/>
        </w:rPr>
        <w:pict>
          <v:shape id="_x0000_i1071" type="#_x0000_t75" style="width:10.5pt;height:10.5pt">
            <v:imagedata r:id="rId38" o:title=""/>
          </v:shape>
        </w:pict>
      </w:r>
      <w:r>
        <w:rPr>
          <w:sz w:val="28"/>
          <w:szCs w:val="28"/>
        </w:rPr>
        <w:t xml:space="preserve"> не </w:t>
      </w:r>
      <w:r>
        <w:rPr>
          <w:sz w:val="28"/>
          <w:szCs w:val="28"/>
          <w:lang w:val="uk-UA"/>
        </w:rPr>
        <w:t>є суміжними</w:t>
      </w:r>
      <w:r>
        <w:rPr>
          <w:sz w:val="28"/>
          <w:szCs w:val="28"/>
        </w:rPr>
        <w:t>.</w:t>
      </w:r>
    </w:p>
    <w:p w:rsidR="00380E3B" w:rsidRDefault="00380E3B" w:rsidP="00F87E30">
      <w:pPr>
        <w:ind w:firstLine="567"/>
        <w:jc w:val="both"/>
        <w:rPr>
          <w:sz w:val="28"/>
          <w:szCs w:val="28"/>
        </w:rPr>
      </w:pPr>
      <w:r w:rsidRPr="005C2699">
        <w:rPr>
          <w:sz w:val="28"/>
          <w:szCs w:val="28"/>
        </w:rPr>
        <w:t xml:space="preserve">Ребро, що проходить через вершину, називається </w:t>
      </w:r>
      <w:r w:rsidRPr="005C2699">
        <w:rPr>
          <w:b/>
          <w:i/>
          <w:sz w:val="28"/>
          <w:szCs w:val="28"/>
        </w:rPr>
        <w:t>інцидентним</w:t>
      </w:r>
      <w:r w:rsidRPr="005C2699">
        <w:rPr>
          <w:sz w:val="28"/>
          <w:szCs w:val="28"/>
        </w:rPr>
        <w:t xml:space="preserve"> цій вершині</w:t>
      </w:r>
      <w:r w:rsidRPr="00F87E30">
        <w:rPr>
          <w:sz w:val="28"/>
          <w:szCs w:val="28"/>
        </w:rPr>
        <w:t xml:space="preserve">. Так для графа </w:t>
      </w:r>
      <w:r w:rsidRPr="00C22D1A">
        <w:rPr>
          <w:position w:val="-12"/>
          <w:sz w:val="28"/>
          <w:szCs w:val="28"/>
        </w:rPr>
        <w:pict>
          <v:shape id="_x0000_i1072" type="#_x0000_t75" style="width:12.75pt;height:17.25pt">
            <v:imagedata r:id="rId39" o:title=""/>
          </v:shape>
        </w:pict>
      </w:r>
      <w:r w:rsidRPr="00F87E30">
        <w:rPr>
          <w:sz w:val="28"/>
          <w:szCs w:val="28"/>
        </w:rPr>
        <w:t xml:space="preserve"> (рис.1(а)) ребро </w:t>
      </w:r>
      <w:r w:rsidRPr="00C22D1A">
        <w:rPr>
          <w:position w:val="-10"/>
          <w:sz w:val="28"/>
          <w:szCs w:val="28"/>
        </w:rPr>
        <w:pict>
          <v:shape id="_x0000_i1073" type="#_x0000_t75" style="width:26.25pt;height:17.25pt">
            <v:imagedata r:id="rId40" o:title=""/>
          </v:shape>
        </w:pict>
      </w:r>
      <w:r w:rsidRPr="00F87E30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</w:t>
      </w:r>
      <w:r w:rsidRPr="00F87E30">
        <w:rPr>
          <w:sz w:val="28"/>
          <w:szCs w:val="28"/>
        </w:rPr>
        <w:t>нцидентно вершин</w:t>
      </w:r>
      <w:r>
        <w:rPr>
          <w:sz w:val="28"/>
          <w:szCs w:val="28"/>
          <w:lang w:val="uk-UA"/>
        </w:rPr>
        <w:t>і</w:t>
      </w:r>
      <w:r w:rsidRPr="00F87E30">
        <w:rPr>
          <w:sz w:val="28"/>
          <w:szCs w:val="28"/>
        </w:rPr>
        <w:t xml:space="preserve"> </w:t>
      </w:r>
      <w:r w:rsidRPr="00C22D1A">
        <w:rPr>
          <w:position w:val="-6"/>
          <w:sz w:val="28"/>
          <w:szCs w:val="28"/>
        </w:rPr>
        <w:pict>
          <v:shape id="_x0000_i1074" type="#_x0000_t75" style="width:10.5pt;height:10.5pt">
            <v:imagedata r:id="rId35" o:title=""/>
          </v:shape>
        </w:pict>
      </w:r>
      <w:r w:rsidRPr="00F87E30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</w:t>
      </w:r>
      <w:r w:rsidRPr="00F87E30">
        <w:rPr>
          <w:sz w:val="28"/>
          <w:szCs w:val="28"/>
        </w:rPr>
        <w:t xml:space="preserve"> вершин</w:t>
      </w:r>
      <w:r>
        <w:rPr>
          <w:sz w:val="28"/>
          <w:szCs w:val="28"/>
          <w:lang w:val="uk-UA"/>
        </w:rPr>
        <w:t>і</w:t>
      </w:r>
      <w:r w:rsidRPr="00F87E30">
        <w:rPr>
          <w:sz w:val="28"/>
          <w:szCs w:val="28"/>
        </w:rPr>
        <w:t xml:space="preserve"> </w:t>
      </w:r>
      <w:r w:rsidRPr="00C22D1A">
        <w:rPr>
          <w:position w:val="-6"/>
          <w:sz w:val="28"/>
          <w:szCs w:val="28"/>
        </w:rPr>
        <w:pict>
          <v:shape id="_x0000_i1075" type="#_x0000_t75" style="width:10.5pt;height:10.5pt">
            <v:imagedata r:id="rId36" o:title=""/>
          </v:shape>
        </w:pict>
      </w:r>
      <w:r w:rsidRPr="00F87E30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але</w:t>
      </w:r>
      <w:r w:rsidRPr="00F87E30">
        <w:rPr>
          <w:sz w:val="28"/>
          <w:szCs w:val="28"/>
        </w:rPr>
        <w:t xml:space="preserve"> не </w:t>
      </w:r>
      <w:r>
        <w:rPr>
          <w:sz w:val="28"/>
          <w:szCs w:val="28"/>
          <w:lang w:val="uk-UA"/>
        </w:rPr>
        <w:t>і</w:t>
      </w:r>
      <w:r w:rsidRPr="00F87E30">
        <w:rPr>
          <w:sz w:val="28"/>
          <w:szCs w:val="28"/>
        </w:rPr>
        <w:t>нцидентно вершин</w:t>
      </w:r>
      <w:r>
        <w:rPr>
          <w:sz w:val="28"/>
          <w:szCs w:val="28"/>
          <w:lang w:val="uk-UA"/>
        </w:rPr>
        <w:t>і</w:t>
      </w:r>
      <w:r w:rsidRPr="00F87E30">
        <w:rPr>
          <w:sz w:val="28"/>
          <w:szCs w:val="28"/>
        </w:rPr>
        <w:t xml:space="preserve"> </w:t>
      </w:r>
      <w:r w:rsidRPr="00C22D1A">
        <w:rPr>
          <w:position w:val="-6"/>
          <w:sz w:val="28"/>
          <w:szCs w:val="28"/>
        </w:rPr>
        <w:pict>
          <v:shape id="_x0000_i1076" type="#_x0000_t75" style="width:10.5pt;height:10.5pt">
            <v:imagedata r:id="rId38" o:title=""/>
          </v:shape>
        </w:pict>
      </w:r>
      <w:r w:rsidRPr="00F87E30">
        <w:rPr>
          <w:sz w:val="28"/>
          <w:szCs w:val="28"/>
        </w:rPr>
        <w:t>.</w:t>
      </w:r>
    </w:p>
    <w:p w:rsidR="00380E3B" w:rsidRDefault="00380E3B" w:rsidP="00F87E30">
      <w:pPr>
        <w:ind w:firstLine="567"/>
        <w:jc w:val="both"/>
        <w:rPr>
          <w:sz w:val="28"/>
          <w:szCs w:val="28"/>
        </w:rPr>
      </w:pPr>
      <w:r w:rsidRPr="005C2699">
        <w:rPr>
          <w:sz w:val="28"/>
          <w:szCs w:val="28"/>
        </w:rPr>
        <w:t xml:space="preserve">Якщо два різні ребра інцидентні одній вершині, то вони називаються </w:t>
      </w:r>
      <w:r w:rsidRPr="005C2699">
        <w:rPr>
          <w:b/>
          <w:i/>
          <w:sz w:val="28"/>
          <w:szCs w:val="28"/>
        </w:rPr>
        <w:t>суміжними</w:t>
      </w:r>
      <w:r>
        <w:rPr>
          <w:sz w:val="28"/>
          <w:szCs w:val="28"/>
        </w:rPr>
        <w:t>. При</w:t>
      </w:r>
      <w:r>
        <w:rPr>
          <w:sz w:val="28"/>
          <w:szCs w:val="28"/>
          <w:lang w:val="uk-UA"/>
        </w:rPr>
        <w:t>клад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суміжних</w:t>
      </w:r>
      <w:r>
        <w:rPr>
          <w:sz w:val="28"/>
          <w:szCs w:val="28"/>
        </w:rPr>
        <w:t xml:space="preserve"> ребер:</w:t>
      </w:r>
      <w:r w:rsidRPr="00F87E30">
        <w:rPr>
          <w:sz w:val="28"/>
          <w:szCs w:val="28"/>
        </w:rPr>
        <w:t xml:space="preserve"> </w:t>
      </w:r>
      <w:r w:rsidRPr="00C22D1A">
        <w:rPr>
          <w:position w:val="-10"/>
          <w:sz w:val="28"/>
          <w:szCs w:val="28"/>
        </w:rPr>
        <w:pict>
          <v:shape id="_x0000_i1077" type="#_x0000_t75" style="width:26.25pt;height:17.25pt">
            <v:imagedata r:id="rId40" o:title=""/>
          </v:shape>
        </w:pic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 </w:t>
      </w:r>
      <w:r w:rsidRPr="00C22D1A">
        <w:rPr>
          <w:position w:val="-10"/>
          <w:sz w:val="28"/>
          <w:szCs w:val="28"/>
        </w:rPr>
        <w:pict>
          <v:shape id="_x0000_i1078" type="#_x0000_t75" style="width:26.25pt;height:17.25pt">
            <v:imagedata r:id="rId41" o:title=""/>
          </v:shape>
        </w:pict>
      </w:r>
      <w:r>
        <w:rPr>
          <w:sz w:val="28"/>
          <w:szCs w:val="28"/>
        </w:rPr>
        <w:t xml:space="preserve"> для </w:t>
      </w:r>
      <w:r w:rsidRPr="00F87E30">
        <w:rPr>
          <w:sz w:val="28"/>
          <w:szCs w:val="28"/>
        </w:rPr>
        <w:t xml:space="preserve">графа </w:t>
      </w:r>
      <w:r w:rsidRPr="00C22D1A">
        <w:rPr>
          <w:position w:val="-12"/>
          <w:sz w:val="28"/>
          <w:szCs w:val="28"/>
        </w:rPr>
        <w:pict>
          <v:shape id="_x0000_i1079" type="#_x0000_t75" style="width:21.75pt;height:17.25pt">
            <v:imagedata r:id="rId39" o:title=""/>
          </v:shape>
        </w:pict>
      </w:r>
      <w:r w:rsidRPr="00F87E30">
        <w:rPr>
          <w:sz w:val="28"/>
          <w:szCs w:val="28"/>
        </w:rPr>
        <w:t xml:space="preserve"> (рис.1(а))</w:t>
      </w:r>
      <w:r>
        <w:rPr>
          <w:sz w:val="28"/>
          <w:szCs w:val="28"/>
        </w:rPr>
        <w:t>.</w:t>
      </w:r>
    </w:p>
    <w:p w:rsidR="00380E3B" w:rsidRDefault="00380E3B" w:rsidP="00F87E30">
      <w:pPr>
        <w:ind w:firstLine="567"/>
        <w:jc w:val="both"/>
        <w:rPr>
          <w:sz w:val="28"/>
          <w:szCs w:val="28"/>
        </w:rPr>
      </w:pPr>
      <w:r w:rsidRPr="001F5EBA">
        <w:rPr>
          <w:sz w:val="28"/>
          <w:szCs w:val="28"/>
        </w:rPr>
        <w:t xml:space="preserve">Якщо граф містить єдину вершину й не містить ребер, то він називається </w:t>
      </w:r>
      <w:r w:rsidRPr="001F5EBA">
        <w:rPr>
          <w:b/>
          <w:i/>
          <w:sz w:val="28"/>
          <w:szCs w:val="28"/>
        </w:rPr>
        <w:t>тривіальним</w:t>
      </w:r>
      <w:r>
        <w:rPr>
          <w:sz w:val="28"/>
          <w:szCs w:val="28"/>
        </w:rPr>
        <w:t>.</w:t>
      </w:r>
    </w:p>
    <w:p w:rsidR="00380E3B" w:rsidRDefault="00380E3B" w:rsidP="00F87E30">
      <w:pPr>
        <w:ind w:firstLine="567"/>
        <w:jc w:val="both"/>
        <w:rPr>
          <w:sz w:val="28"/>
          <w:szCs w:val="28"/>
        </w:rPr>
      </w:pPr>
      <w:r w:rsidRPr="001F5EBA">
        <w:rPr>
          <w:sz w:val="28"/>
          <w:szCs w:val="28"/>
        </w:rPr>
        <w:t xml:space="preserve">Ребра, інцидентні одній парі вершин, називаються </w:t>
      </w:r>
      <w:r w:rsidRPr="001F5EBA">
        <w:rPr>
          <w:b/>
          <w:i/>
          <w:sz w:val="28"/>
          <w:szCs w:val="28"/>
        </w:rPr>
        <w:t>кратними</w:t>
      </w:r>
      <w:r w:rsidRPr="001F5E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(ребро </w:t>
      </w:r>
      <w:r w:rsidRPr="00C22D1A">
        <w:rPr>
          <w:position w:val="-10"/>
          <w:sz w:val="28"/>
          <w:szCs w:val="28"/>
        </w:rPr>
        <w:pict>
          <v:shape id="_x0000_i1080" type="#_x0000_t75" style="width:26.25pt;height:17.25pt">
            <v:imagedata r:id="rId42" o:title=""/>
          </v:shape>
        </w:pict>
      </w:r>
      <w:r>
        <w:rPr>
          <w:sz w:val="28"/>
          <w:szCs w:val="28"/>
        </w:rPr>
        <w:t xml:space="preserve"> графа </w:t>
      </w:r>
      <w:r w:rsidRPr="00C22D1A">
        <w:rPr>
          <w:position w:val="-6"/>
          <w:sz w:val="28"/>
          <w:szCs w:val="28"/>
        </w:rPr>
        <w:pict>
          <v:shape id="_x0000_i1081" type="#_x0000_t75" style="width:10.5pt;height:10.5pt">
            <v:imagedata r:id="rId34" o:title=""/>
          </v:shape>
        </w:pict>
      </w:r>
      <w:r>
        <w:rPr>
          <w:sz w:val="28"/>
          <w:szCs w:val="28"/>
        </w:rPr>
        <w:t xml:space="preserve"> на рис.2 </w:t>
      </w:r>
      <w:r>
        <w:rPr>
          <w:sz w:val="28"/>
          <w:szCs w:val="28"/>
          <w:lang w:val="uk-UA"/>
        </w:rPr>
        <w:t>має</w:t>
      </w:r>
      <w:r>
        <w:rPr>
          <w:sz w:val="28"/>
          <w:szCs w:val="28"/>
        </w:rPr>
        <w:t xml:space="preserve"> кратн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сть 2). </w:t>
      </w:r>
      <w:r w:rsidRPr="001F5EBA">
        <w:rPr>
          <w:sz w:val="28"/>
          <w:szCs w:val="28"/>
        </w:rPr>
        <w:t xml:space="preserve">Граф, що містить кратні ребра, називається </w:t>
      </w:r>
      <w:r w:rsidRPr="001F5EBA">
        <w:rPr>
          <w:b/>
          <w:i/>
          <w:sz w:val="28"/>
          <w:szCs w:val="28"/>
        </w:rPr>
        <w:t>мультиграфом</w:t>
      </w:r>
      <w:r>
        <w:rPr>
          <w:sz w:val="28"/>
          <w:szCs w:val="28"/>
        </w:rPr>
        <w:t xml:space="preserve">. </w:t>
      </w:r>
      <w:r w:rsidRPr="001F5EBA">
        <w:rPr>
          <w:sz w:val="28"/>
          <w:szCs w:val="28"/>
        </w:rPr>
        <w:t xml:space="preserve">Ребро, кінцями якого є співпадаючі вершини, називається </w:t>
      </w:r>
      <w:r w:rsidRPr="001F5EBA">
        <w:rPr>
          <w:b/>
          <w:i/>
          <w:sz w:val="28"/>
          <w:szCs w:val="28"/>
        </w:rPr>
        <w:t>петлею</w:t>
      </w:r>
      <w:r w:rsidRPr="001F5E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(ребро </w:t>
      </w:r>
      <w:r w:rsidRPr="00C22D1A">
        <w:rPr>
          <w:position w:val="-10"/>
          <w:sz w:val="28"/>
          <w:szCs w:val="28"/>
        </w:rPr>
        <w:pict>
          <v:shape id="_x0000_i1082" type="#_x0000_t75" style="width:26.25pt;height:17.25pt">
            <v:imagedata r:id="rId43" o:title=""/>
          </v:shape>
        </w:pict>
      </w:r>
      <w:r>
        <w:rPr>
          <w:sz w:val="28"/>
          <w:szCs w:val="28"/>
        </w:rPr>
        <w:t xml:space="preserve"> графа </w:t>
      </w:r>
      <w:r w:rsidRPr="00C22D1A">
        <w:rPr>
          <w:position w:val="-6"/>
          <w:sz w:val="28"/>
          <w:szCs w:val="28"/>
        </w:rPr>
        <w:pict>
          <v:shape id="_x0000_i1083" type="#_x0000_t75" style="width:10.5pt;height:10.5pt">
            <v:imagedata r:id="rId34" o:title=""/>
          </v:shape>
        </w:pict>
      </w:r>
      <w:r>
        <w:rPr>
          <w:sz w:val="28"/>
          <w:szCs w:val="28"/>
        </w:rPr>
        <w:t xml:space="preserve"> на рис.2).</w:t>
      </w:r>
    </w:p>
    <w:p w:rsidR="00380E3B" w:rsidRDefault="00380E3B" w:rsidP="00F87E30">
      <w:pPr>
        <w:ind w:firstLine="567"/>
        <w:jc w:val="both"/>
        <w:rPr>
          <w:sz w:val="28"/>
          <w:szCs w:val="28"/>
        </w:rPr>
      </w:pPr>
    </w:p>
    <w:p w:rsidR="00380E3B" w:rsidRDefault="00380E3B" w:rsidP="00F87E30">
      <w:pPr>
        <w:jc w:val="center"/>
        <w:rPr>
          <w:sz w:val="28"/>
          <w:szCs w:val="28"/>
        </w:rPr>
      </w:pPr>
      <w:r w:rsidRPr="00C22D1A">
        <w:rPr>
          <w:noProof/>
          <w:sz w:val="28"/>
          <w:szCs w:val="28"/>
          <w:lang w:val="en-US" w:eastAsia="en-US"/>
        </w:rPr>
        <w:pict>
          <v:shape id="Рисунок 347" o:spid="_x0000_i1084" type="#_x0000_t75" style="width:212.25pt;height:67.5pt;visibility:visible">
            <v:imagedata r:id="rId44" o:title=""/>
          </v:shape>
        </w:pict>
      </w:r>
    </w:p>
    <w:p w:rsidR="00380E3B" w:rsidRDefault="00380E3B" w:rsidP="00F87E3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Рис.2.</w:t>
      </w:r>
    </w:p>
    <w:p w:rsidR="00380E3B" w:rsidRPr="007007B5" w:rsidRDefault="00380E3B" w:rsidP="00F87E30">
      <w:pPr>
        <w:jc w:val="center"/>
        <w:rPr>
          <w:sz w:val="28"/>
          <w:szCs w:val="28"/>
        </w:rPr>
      </w:pPr>
    </w:p>
    <w:p w:rsidR="00380E3B" w:rsidRPr="007007B5" w:rsidRDefault="00380E3B" w:rsidP="00BB7FFA">
      <w:pPr>
        <w:ind w:firstLine="567"/>
        <w:jc w:val="both"/>
        <w:rPr>
          <w:sz w:val="28"/>
          <w:szCs w:val="28"/>
        </w:rPr>
      </w:pPr>
      <w:r>
        <w:rPr>
          <w:noProof/>
          <w:lang w:val="en-US" w:eastAsia="en-US"/>
        </w:rPr>
        <w:pict>
          <v:shape id="Рисунок 359" o:spid="_x0000_s1026" type="#_x0000_t75" style="position:absolute;left:0;text-align:left;margin-left:-4.05pt;margin-top:19.8pt;width:149.95pt;height:181.6pt;z-index:251658240;visibility:visible">
            <v:imagedata r:id="rId45" o:title=""/>
            <w10:wrap type="square"/>
          </v:shape>
        </w:pict>
      </w:r>
      <w:r w:rsidRPr="007007B5">
        <w:rPr>
          <w:sz w:val="28"/>
          <w:szCs w:val="28"/>
        </w:rPr>
        <w:t xml:space="preserve"> </w:t>
      </w:r>
      <w:r w:rsidRPr="007007B5">
        <w:rPr>
          <w:noProof/>
          <w:sz w:val="28"/>
          <w:szCs w:val="28"/>
          <w:lang w:eastAsia="en-US"/>
        </w:rPr>
        <w:t>Граф називається скінченним, якщо множина його елементів (вершин і ребер) скінченна, порожнім, якщо його множина вершин (а тому і ребер) порожня</w:t>
      </w:r>
      <w:r w:rsidRPr="007007B5">
        <w:rPr>
          <w:sz w:val="28"/>
          <w:szCs w:val="28"/>
        </w:rPr>
        <w:t>.</w:t>
      </w:r>
    </w:p>
    <w:p w:rsidR="00380E3B" w:rsidRDefault="00380E3B" w:rsidP="00BB7FFA">
      <w:pPr>
        <w:ind w:firstLine="567"/>
        <w:jc w:val="both"/>
        <w:rPr>
          <w:sz w:val="28"/>
          <w:szCs w:val="28"/>
        </w:rPr>
      </w:pPr>
      <w:r w:rsidRPr="00510311">
        <w:rPr>
          <w:sz w:val="28"/>
          <w:szCs w:val="28"/>
        </w:rPr>
        <w:t xml:space="preserve">Граф без петель і кратних ребер називається </w:t>
      </w:r>
      <w:r w:rsidRPr="00510311">
        <w:rPr>
          <w:b/>
          <w:i/>
          <w:sz w:val="28"/>
          <w:szCs w:val="28"/>
        </w:rPr>
        <w:t>повним</w:t>
      </w:r>
      <w:r w:rsidRPr="00510311">
        <w:rPr>
          <w:sz w:val="28"/>
          <w:szCs w:val="28"/>
        </w:rPr>
        <w:t>, якщо кожна пара його вершин з'єднана ребром</w:t>
      </w:r>
      <w:r>
        <w:rPr>
          <w:sz w:val="28"/>
          <w:szCs w:val="28"/>
        </w:rPr>
        <w:t xml:space="preserve">. </w:t>
      </w:r>
      <w:r w:rsidRPr="00510311">
        <w:rPr>
          <w:sz w:val="28"/>
          <w:szCs w:val="28"/>
        </w:rPr>
        <w:t xml:space="preserve">Приклад повного графа з 5 вершинами представлений на </w:t>
      </w:r>
      <w:r>
        <w:rPr>
          <w:sz w:val="28"/>
          <w:szCs w:val="28"/>
        </w:rPr>
        <w:t>рис.3.</w:t>
      </w:r>
    </w:p>
    <w:p w:rsidR="00380E3B" w:rsidRDefault="00380E3B" w:rsidP="00BB7FFA">
      <w:pPr>
        <w:ind w:firstLine="567"/>
        <w:jc w:val="both"/>
        <w:rPr>
          <w:sz w:val="28"/>
          <w:szCs w:val="28"/>
        </w:rPr>
      </w:pPr>
      <w:r w:rsidRPr="00510311">
        <w:rPr>
          <w:b/>
          <w:i/>
          <w:sz w:val="28"/>
          <w:szCs w:val="28"/>
        </w:rPr>
        <w:t>Допо</w:t>
      </w:r>
      <w:r w:rsidRPr="00510311">
        <w:rPr>
          <w:b/>
          <w:i/>
          <w:sz w:val="28"/>
          <w:szCs w:val="28"/>
          <w:lang w:val="uk-UA"/>
        </w:rPr>
        <w:t>вненням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 xml:space="preserve">графа </w:t>
      </w:r>
      <w:r w:rsidRPr="00C22D1A">
        <w:rPr>
          <w:position w:val="-6"/>
          <w:sz w:val="28"/>
          <w:szCs w:val="28"/>
        </w:rPr>
        <w:pict>
          <v:shape id="_x0000_i1085" type="#_x0000_t75" style="width:10.5pt;height:10.5pt">
            <v:imagedata r:id="rId34" o:title=""/>
          </v:shape>
        </w:pict>
      </w:r>
      <w:r>
        <w:rPr>
          <w:sz w:val="28"/>
          <w:szCs w:val="28"/>
        </w:rPr>
        <w:t xml:space="preserve"> наз</w:t>
      </w:r>
      <w:r>
        <w:rPr>
          <w:sz w:val="28"/>
          <w:szCs w:val="28"/>
          <w:lang w:val="uk-UA"/>
        </w:rPr>
        <w:t>и</w:t>
      </w:r>
      <w:r>
        <w:rPr>
          <w:sz w:val="28"/>
          <w:szCs w:val="28"/>
        </w:rPr>
        <w:t>ва</w:t>
      </w:r>
      <w:r>
        <w:rPr>
          <w:sz w:val="28"/>
          <w:szCs w:val="28"/>
          <w:lang w:val="uk-UA"/>
        </w:rPr>
        <w:t>є</w:t>
      </w:r>
      <w:r>
        <w:rPr>
          <w:sz w:val="28"/>
          <w:szCs w:val="28"/>
        </w:rPr>
        <w:t>т</w:t>
      </w:r>
      <w:r>
        <w:rPr>
          <w:sz w:val="28"/>
          <w:szCs w:val="28"/>
          <w:lang w:val="uk-UA"/>
        </w:rPr>
        <w:t>ь</w:t>
      </w:r>
      <w:r>
        <w:rPr>
          <w:sz w:val="28"/>
          <w:szCs w:val="28"/>
        </w:rPr>
        <w:t xml:space="preserve">ся граф </w:t>
      </w:r>
      <w:r w:rsidRPr="00C22D1A">
        <w:rPr>
          <w:position w:val="-6"/>
          <w:sz w:val="28"/>
          <w:szCs w:val="28"/>
        </w:rPr>
        <w:pict>
          <v:shape id="_x0000_i1086" type="#_x0000_t75" style="width:9pt;height:17.25pt">
            <v:imagedata r:id="rId46" o:title=""/>
          </v:shape>
        </w:pict>
      </w:r>
      <w:r>
        <w:rPr>
          <w:sz w:val="28"/>
          <w:szCs w:val="28"/>
        </w:rPr>
        <w:t xml:space="preserve">, </w:t>
      </w:r>
      <w:r w:rsidRPr="00510311">
        <w:rPr>
          <w:sz w:val="28"/>
          <w:szCs w:val="28"/>
        </w:rPr>
        <w:t xml:space="preserve">що має ті ж вершини, що й граф </w:t>
      </w:r>
      <w:r w:rsidRPr="00C22D1A">
        <w:rPr>
          <w:position w:val="-6"/>
          <w:sz w:val="28"/>
          <w:szCs w:val="28"/>
        </w:rPr>
        <w:pict>
          <v:shape id="_x0000_i1087" type="#_x0000_t75" style="width:10.5pt;height:10.5pt">
            <v:imagedata r:id="rId34" o:title=""/>
          </v:shape>
        </w:pict>
      </w:r>
      <w:r>
        <w:rPr>
          <w:sz w:val="28"/>
          <w:szCs w:val="28"/>
        </w:rPr>
        <w:t xml:space="preserve">, </w:t>
      </w:r>
      <w:r w:rsidRPr="00510311">
        <w:rPr>
          <w:sz w:val="28"/>
          <w:szCs w:val="28"/>
        </w:rPr>
        <w:t>і тільки ті ребра, які треба додати до ребер графа</w:t>
      </w:r>
      <w:r>
        <w:rPr>
          <w:sz w:val="28"/>
          <w:szCs w:val="28"/>
        </w:rPr>
        <w:t xml:space="preserve"> </w:t>
      </w:r>
      <w:r w:rsidRPr="00C22D1A">
        <w:rPr>
          <w:position w:val="-6"/>
          <w:sz w:val="28"/>
          <w:szCs w:val="28"/>
        </w:rPr>
        <w:pict>
          <v:shape id="_x0000_i1088" type="#_x0000_t75" style="width:10.5pt;height:10.5pt">
            <v:imagedata r:id="rId34" o:title=""/>
          </v:shape>
        </w:pic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щ</w:t>
      </w:r>
      <w:r>
        <w:rPr>
          <w:sz w:val="28"/>
          <w:szCs w:val="28"/>
        </w:rPr>
        <w:t>об</w:t>
      </w:r>
      <w:r>
        <w:rPr>
          <w:sz w:val="28"/>
          <w:szCs w:val="28"/>
          <w:lang w:val="uk-UA"/>
        </w:rPr>
        <w:t xml:space="preserve"> отримати</w:t>
      </w:r>
      <w:r>
        <w:rPr>
          <w:sz w:val="28"/>
          <w:szCs w:val="28"/>
        </w:rPr>
        <w:t xml:space="preserve"> по</w:t>
      </w:r>
      <w:r>
        <w:rPr>
          <w:sz w:val="28"/>
          <w:szCs w:val="28"/>
          <w:lang w:val="uk-UA"/>
        </w:rPr>
        <w:t>в</w:t>
      </w:r>
      <w:r>
        <w:rPr>
          <w:sz w:val="28"/>
          <w:szCs w:val="28"/>
        </w:rPr>
        <w:t>н</w:t>
      </w:r>
      <w:r>
        <w:rPr>
          <w:sz w:val="28"/>
          <w:szCs w:val="28"/>
          <w:lang w:val="uk-UA"/>
        </w:rPr>
        <w:t>и</w:t>
      </w:r>
      <w:r>
        <w:rPr>
          <w:sz w:val="28"/>
          <w:szCs w:val="28"/>
        </w:rPr>
        <w:t>й граф. При</w:t>
      </w:r>
      <w:r>
        <w:rPr>
          <w:sz w:val="28"/>
          <w:szCs w:val="28"/>
          <w:lang w:val="uk-UA"/>
        </w:rPr>
        <w:t>клад</w:t>
      </w:r>
      <w:r>
        <w:rPr>
          <w:sz w:val="28"/>
          <w:szCs w:val="28"/>
        </w:rPr>
        <w:t xml:space="preserve"> графа </w:t>
      </w:r>
      <w:r w:rsidRPr="00C22D1A">
        <w:rPr>
          <w:position w:val="-6"/>
          <w:sz w:val="28"/>
          <w:szCs w:val="28"/>
        </w:rPr>
        <w:pict>
          <v:shape id="_x0000_i1089" type="#_x0000_t75" style="width:10.5pt;height:10.5pt">
            <v:imagedata r:id="rId34" o:title=""/>
          </v:shape>
        </w:pic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йо</w:t>
      </w:r>
      <w:r>
        <w:rPr>
          <w:sz w:val="28"/>
          <w:szCs w:val="28"/>
        </w:rPr>
        <w:t>го допо</w:t>
      </w:r>
      <w:r>
        <w:rPr>
          <w:sz w:val="28"/>
          <w:szCs w:val="28"/>
          <w:lang w:val="uk-UA"/>
        </w:rPr>
        <w:t>внення</w:t>
      </w:r>
      <w:r>
        <w:rPr>
          <w:sz w:val="28"/>
          <w:szCs w:val="28"/>
        </w:rPr>
        <w:t xml:space="preserve"> представлен</w:t>
      </w:r>
      <w:r>
        <w:rPr>
          <w:sz w:val="28"/>
          <w:szCs w:val="28"/>
          <w:lang w:val="uk-UA"/>
        </w:rPr>
        <w:t>ий</w:t>
      </w:r>
      <w:r>
        <w:rPr>
          <w:sz w:val="28"/>
          <w:szCs w:val="28"/>
        </w:rPr>
        <w:t xml:space="preserve"> на рис.4. </w:t>
      </w:r>
    </w:p>
    <w:p w:rsidR="00380E3B" w:rsidRDefault="00380E3B" w:rsidP="00E52C2B">
      <w:pPr>
        <w:jc w:val="center"/>
        <w:rPr>
          <w:sz w:val="28"/>
          <w:szCs w:val="28"/>
        </w:rPr>
      </w:pPr>
      <w:r w:rsidRPr="00C22D1A">
        <w:rPr>
          <w:noProof/>
          <w:sz w:val="28"/>
          <w:szCs w:val="28"/>
          <w:lang w:val="en-US" w:eastAsia="en-US"/>
        </w:rPr>
        <w:pict>
          <v:shape id="Рисунок 389" o:spid="_x0000_i1090" type="#_x0000_t75" style="width:355.5pt;height:2in;visibility:visible">
            <v:imagedata r:id="rId47" o:title=""/>
          </v:shape>
        </w:pict>
      </w:r>
    </w:p>
    <w:p w:rsidR="00380E3B" w:rsidRDefault="00380E3B" w:rsidP="00E52C2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Рис.4.</w:t>
      </w:r>
    </w:p>
    <w:p w:rsidR="00380E3B" w:rsidRDefault="00380E3B" w:rsidP="00E52C2B">
      <w:pPr>
        <w:jc w:val="center"/>
        <w:rPr>
          <w:sz w:val="28"/>
          <w:szCs w:val="28"/>
        </w:rPr>
      </w:pPr>
    </w:p>
    <w:p w:rsidR="00380E3B" w:rsidRDefault="00380E3B" w:rsidP="003C07CD">
      <w:pPr>
        <w:ind w:firstLine="567"/>
        <w:jc w:val="both"/>
        <w:rPr>
          <w:sz w:val="28"/>
          <w:szCs w:val="28"/>
        </w:rPr>
      </w:pPr>
      <w:r w:rsidRPr="00B8060E">
        <w:rPr>
          <w:sz w:val="28"/>
          <w:szCs w:val="28"/>
        </w:rPr>
        <w:t>Кожному неорієнтованому граф</w:t>
      </w:r>
      <w:r>
        <w:rPr>
          <w:sz w:val="28"/>
          <w:szCs w:val="28"/>
          <w:lang w:val="uk-UA"/>
        </w:rPr>
        <w:t>у</w:t>
      </w:r>
      <w:r w:rsidRPr="00B8060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(рис. 5(а)) </w:t>
      </w:r>
      <w:r>
        <w:rPr>
          <w:sz w:val="28"/>
          <w:szCs w:val="28"/>
          <w:lang w:val="uk-UA"/>
        </w:rPr>
        <w:t>відповідає</w:t>
      </w:r>
      <w:r>
        <w:rPr>
          <w:sz w:val="28"/>
          <w:szCs w:val="28"/>
        </w:rPr>
        <w:t xml:space="preserve"> </w:t>
      </w:r>
      <w:r w:rsidRPr="00B8060E">
        <w:rPr>
          <w:sz w:val="28"/>
          <w:szCs w:val="28"/>
        </w:rPr>
        <w:t>орієнтован</w:t>
      </w:r>
      <w:r>
        <w:rPr>
          <w:sz w:val="28"/>
          <w:szCs w:val="28"/>
          <w:lang w:val="uk-UA"/>
        </w:rPr>
        <w:t>ий</w:t>
      </w:r>
      <w:r w:rsidRPr="00B8060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граф (рис. 5(б)) </w:t>
      </w:r>
      <w:r w:rsidRPr="00B8060E">
        <w:rPr>
          <w:sz w:val="28"/>
          <w:szCs w:val="28"/>
        </w:rPr>
        <w:t>з тою ж  множиною вершин, у якому кожне неорієнтоване ребро замінено двома орієнтованими ребрами протилежн</w:t>
      </w:r>
      <w:r>
        <w:rPr>
          <w:sz w:val="28"/>
          <w:szCs w:val="28"/>
          <w:lang w:val="uk-UA"/>
        </w:rPr>
        <w:t>их</w:t>
      </w:r>
      <w:r w:rsidRPr="00B8060E">
        <w:rPr>
          <w:sz w:val="28"/>
          <w:szCs w:val="28"/>
        </w:rPr>
        <w:t xml:space="preserve"> напрямк</w:t>
      </w:r>
      <w:r>
        <w:rPr>
          <w:sz w:val="28"/>
          <w:szCs w:val="28"/>
          <w:lang w:val="uk-UA"/>
        </w:rPr>
        <w:t>ів</w:t>
      </w:r>
      <w:r w:rsidRPr="00B8060E">
        <w:rPr>
          <w:sz w:val="28"/>
          <w:szCs w:val="28"/>
        </w:rPr>
        <w:t>, інцидентними тим же вершинам</w:t>
      </w:r>
      <w:r>
        <w:rPr>
          <w:sz w:val="28"/>
          <w:szCs w:val="28"/>
        </w:rPr>
        <w:t xml:space="preserve">. </w:t>
      </w:r>
    </w:p>
    <w:p w:rsidR="00380E3B" w:rsidRDefault="00380E3B" w:rsidP="003C07CD">
      <w:pPr>
        <w:jc w:val="both"/>
        <w:rPr>
          <w:sz w:val="28"/>
          <w:szCs w:val="28"/>
        </w:rPr>
      </w:pPr>
      <w:r w:rsidRPr="00C22D1A">
        <w:rPr>
          <w:noProof/>
          <w:sz w:val="28"/>
          <w:szCs w:val="28"/>
          <w:lang w:val="en-US" w:eastAsia="en-US"/>
        </w:rPr>
        <w:pict>
          <v:shape id="Рисунок 62" o:spid="_x0000_i1091" type="#_x0000_t75" style="width:465pt;height:207pt;visibility:visible">
            <v:imagedata r:id="rId48" o:title=""/>
          </v:shape>
        </w:pict>
      </w:r>
    </w:p>
    <w:p w:rsidR="00380E3B" w:rsidRDefault="00380E3B" w:rsidP="003C07C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а                                                               б</w:t>
      </w:r>
    </w:p>
    <w:p w:rsidR="00380E3B" w:rsidRDefault="00380E3B" w:rsidP="00BC3A2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Рис.5.</w:t>
      </w:r>
    </w:p>
    <w:p w:rsidR="00380E3B" w:rsidRDefault="00380E3B" w:rsidP="00BC3A29">
      <w:pPr>
        <w:jc w:val="center"/>
        <w:rPr>
          <w:sz w:val="28"/>
          <w:szCs w:val="28"/>
        </w:rPr>
      </w:pPr>
    </w:p>
    <w:p w:rsidR="00380E3B" w:rsidRDefault="00380E3B" w:rsidP="00BC3A29">
      <w:pPr>
        <w:ind w:firstLine="567"/>
        <w:jc w:val="both"/>
        <w:rPr>
          <w:sz w:val="28"/>
          <w:szCs w:val="28"/>
          <w:lang w:val="uk-UA"/>
        </w:rPr>
      </w:pPr>
      <w:r w:rsidRPr="00B8060E">
        <w:rPr>
          <w:b/>
          <w:i/>
          <w:sz w:val="28"/>
          <w:szCs w:val="28"/>
        </w:rPr>
        <w:t xml:space="preserve">Ступенем </w:t>
      </w:r>
      <w:r w:rsidRPr="00B8060E">
        <w:rPr>
          <w:sz w:val="28"/>
          <w:szCs w:val="28"/>
        </w:rPr>
        <w:t>вершини</w:t>
      </w:r>
      <w:r w:rsidRPr="00B8060E">
        <w:rPr>
          <w:b/>
          <w:i/>
          <w:sz w:val="28"/>
          <w:szCs w:val="28"/>
        </w:rPr>
        <w:t xml:space="preserve"> </w:t>
      </w:r>
      <w:r w:rsidRPr="00C22D1A">
        <w:rPr>
          <w:position w:val="-6"/>
          <w:sz w:val="28"/>
          <w:szCs w:val="28"/>
        </w:rPr>
        <w:pict>
          <v:shape id="_x0000_i1092" type="#_x0000_t75" style="width:39pt;height:10.5pt">
            <v:imagedata r:id="rId49" o:title=""/>
          </v:shape>
        </w:pic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неорієнтованого</w:t>
      </w:r>
      <w:r w:rsidRPr="00BC3A29">
        <w:rPr>
          <w:sz w:val="28"/>
          <w:szCs w:val="28"/>
        </w:rPr>
        <w:t xml:space="preserve"> графа</w:t>
      </w:r>
      <w:r>
        <w:rPr>
          <w:sz w:val="28"/>
          <w:szCs w:val="28"/>
        </w:rPr>
        <w:t xml:space="preserve"> </w:t>
      </w:r>
      <w:r w:rsidRPr="00C22D1A">
        <w:rPr>
          <w:position w:val="-6"/>
          <w:sz w:val="28"/>
          <w:szCs w:val="28"/>
        </w:rPr>
        <w:pict>
          <v:shape id="_x0000_i1093" type="#_x0000_t75" style="width:10.5pt;height:10.5pt">
            <v:imagedata r:id="rId34" o:title=""/>
          </v:shape>
        </w:pict>
      </w:r>
      <w:r w:rsidRPr="00BC3A29">
        <w:rPr>
          <w:sz w:val="28"/>
          <w:szCs w:val="28"/>
        </w:rPr>
        <w:t xml:space="preserve"> наз</w:t>
      </w:r>
      <w:r>
        <w:rPr>
          <w:sz w:val="28"/>
          <w:szCs w:val="28"/>
          <w:lang w:val="uk-UA"/>
        </w:rPr>
        <w:t>и</w:t>
      </w:r>
      <w:r w:rsidRPr="00BC3A29">
        <w:rPr>
          <w:sz w:val="28"/>
          <w:szCs w:val="28"/>
        </w:rPr>
        <w:t>ва</w:t>
      </w:r>
      <w:r>
        <w:rPr>
          <w:sz w:val="28"/>
          <w:szCs w:val="28"/>
          <w:lang w:val="uk-UA"/>
        </w:rPr>
        <w:t>є</w:t>
      </w:r>
      <w:r w:rsidRPr="00BC3A29">
        <w:rPr>
          <w:sz w:val="28"/>
          <w:szCs w:val="28"/>
        </w:rPr>
        <w:t>т</w:t>
      </w:r>
      <w:r>
        <w:rPr>
          <w:sz w:val="28"/>
          <w:szCs w:val="28"/>
          <w:lang w:val="uk-UA"/>
        </w:rPr>
        <w:t>ь</w:t>
      </w:r>
      <w:r w:rsidRPr="00BC3A29">
        <w:rPr>
          <w:sz w:val="28"/>
          <w:szCs w:val="28"/>
        </w:rPr>
        <w:t xml:space="preserve">ся </w:t>
      </w:r>
      <w:r>
        <w:rPr>
          <w:sz w:val="28"/>
          <w:szCs w:val="28"/>
          <w:lang w:val="uk-UA"/>
        </w:rPr>
        <w:t>кількість</w:t>
      </w:r>
      <w:r>
        <w:rPr>
          <w:sz w:val="28"/>
          <w:szCs w:val="28"/>
        </w:rPr>
        <w:t xml:space="preserve"> ребер </w:t>
      </w:r>
      <w:r w:rsidRPr="00C22D1A">
        <w:rPr>
          <w:position w:val="-12"/>
          <w:sz w:val="28"/>
          <w:szCs w:val="28"/>
        </w:rPr>
        <w:pict>
          <v:shape id="_x0000_i1094" type="#_x0000_t75" style="width:26.25pt;height:17.25pt">
            <v:imagedata r:id="rId50" o:title=""/>
          </v:shape>
        </w:pic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нцидентн</w:t>
      </w:r>
      <w:r>
        <w:rPr>
          <w:sz w:val="28"/>
          <w:szCs w:val="28"/>
          <w:lang w:val="uk-UA"/>
        </w:rPr>
        <w:t>и</w:t>
      </w:r>
      <w:r>
        <w:rPr>
          <w:sz w:val="28"/>
          <w:szCs w:val="28"/>
        </w:rPr>
        <w:t>х вершин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 </w:t>
      </w:r>
      <w:r w:rsidRPr="00C22D1A">
        <w:rPr>
          <w:position w:val="-6"/>
          <w:sz w:val="28"/>
          <w:szCs w:val="28"/>
        </w:rPr>
        <w:pict>
          <v:shape id="_x0000_i1095" type="#_x0000_t75" style="width:10.5pt;height:10.5pt">
            <v:imagedata r:id="rId51" o:title=""/>
          </v:shape>
        </w:pict>
      </w:r>
      <w:r>
        <w:rPr>
          <w:sz w:val="28"/>
          <w:szCs w:val="28"/>
        </w:rPr>
        <w:t xml:space="preserve">. Для графа, представленого на рис.5(а), </w:t>
      </w:r>
      <w:r>
        <w:rPr>
          <w:sz w:val="28"/>
          <w:szCs w:val="28"/>
          <w:lang w:val="uk-UA"/>
        </w:rPr>
        <w:t>маємо</w:t>
      </w:r>
      <w:r>
        <w:rPr>
          <w:sz w:val="28"/>
          <w:szCs w:val="28"/>
        </w:rPr>
        <w:t xml:space="preserve">: </w:t>
      </w:r>
    </w:p>
    <w:p w:rsidR="00380E3B" w:rsidRDefault="00380E3B" w:rsidP="004E280E">
      <w:pPr>
        <w:jc w:val="center"/>
        <w:rPr>
          <w:sz w:val="28"/>
          <w:szCs w:val="28"/>
          <w:lang w:val="uk-UA"/>
        </w:rPr>
      </w:pPr>
      <w:r w:rsidRPr="00C22D1A">
        <w:rPr>
          <w:position w:val="-12"/>
          <w:sz w:val="28"/>
          <w:szCs w:val="28"/>
        </w:rPr>
        <w:pict>
          <v:shape id="_x0000_i1096" type="#_x0000_t75" style="width:162pt;height:17.25pt">
            <v:imagedata r:id="rId52" o:title=""/>
          </v:shape>
        </w:pict>
      </w:r>
      <w:r w:rsidRPr="00C22D1A">
        <w:rPr>
          <w:position w:val="-12"/>
          <w:sz w:val="28"/>
          <w:szCs w:val="28"/>
        </w:rPr>
        <w:pict>
          <v:shape id="_x0000_i1097" type="#_x0000_t75" style="width:80.25pt;height:17.25pt">
            <v:imagedata r:id="rId53" o:title=""/>
          </v:shape>
        </w:pict>
      </w:r>
      <w:r>
        <w:rPr>
          <w:sz w:val="28"/>
          <w:szCs w:val="28"/>
        </w:rPr>
        <w:t>.</w:t>
      </w:r>
    </w:p>
    <w:p w:rsidR="00380E3B" w:rsidRPr="004E280E" w:rsidRDefault="00380E3B" w:rsidP="004E280E">
      <w:pPr>
        <w:jc w:val="center"/>
        <w:rPr>
          <w:sz w:val="28"/>
          <w:szCs w:val="28"/>
          <w:lang w:val="uk-UA"/>
        </w:rPr>
      </w:pPr>
    </w:p>
    <w:p w:rsidR="00380E3B" w:rsidRDefault="00380E3B" w:rsidP="00BC3A29">
      <w:pPr>
        <w:ind w:firstLine="567"/>
        <w:jc w:val="both"/>
        <w:rPr>
          <w:sz w:val="28"/>
          <w:szCs w:val="28"/>
        </w:rPr>
      </w:pPr>
      <w:r w:rsidRPr="004E280E">
        <w:rPr>
          <w:sz w:val="28"/>
          <w:szCs w:val="28"/>
        </w:rPr>
        <w:t>У неорієнтованому графі сума ступенів усіх вершин дорівнює подвоєному числу ребер графа</w:t>
      </w:r>
      <w:r>
        <w:rPr>
          <w:sz w:val="28"/>
          <w:szCs w:val="28"/>
        </w:rPr>
        <w:t xml:space="preserve">. </w:t>
      </w:r>
      <w:r w:rsidRPr="004E280E">
        <w:rPr>
          <w:sz w:val="28"/>
          <w:szCs w:val="28"/>
        </w:rPr>
        <w:t xml:space="preserve">Петля в ступінь відповідної вершини дає внесок 2. </w:t>
      </w:r>
      <w:r>
        <w:rPr>
          <w:sz w:val="28"/>
          <w:szCs w:val="28"/>
        </w:rPr>
        <w:t xml:space="preserve"> </w:t>
      </w:r>
    </w:p>
    <w:p w:rsidR="00380E3B" w:rsidRDefault="00380E3B" w:rsidP="00CE4AA3">
      <w:pPr>
        <w:ind w:firstLine="567"/>
        <w:jc w:val="both"/>
        <w:rPr>
          <w:sz w:val="28"/>
          <w:szCs w:val="28"/>
        </w:rPr>
      </w:pPr>
      <w:r w:rsidRPr="001112DF">
        <w:rPr>
          <w:sz w:val="28"/>
          <w:szCs w:val="28"/>
        </w:rPr>
        <w:t>Для вершин орієнтованого графа визначаються два локальні ступені</w:t>
      </w:r>
      <w:r w:rsidRPr="00CE4AA3">
        <w:rPr>
          <w:sz w:val="28"/>
          <w:szCs w:val="28"/>
        </w:rPr>
        <w:t xml:space="preserve">: </w:t>
      </w:r>
      <w:r w:rsidRPr="00C22D1A">
        <w:rPr>
          <w:position w:val="-12"/>
          <w:sz w:val="28"/>
          <w:szCs w:val="28"/>
        </w:rPr>
        <w:pict>
          <v:shape id="_x0000_i1098" type="#_x0000_t75" style="width:26.25pt;height:17.25pt">
            <v:imagedata r:id="rId54" o:title=""/>
          </v:shape>
        </w:pict>
      </w:r>
      <w:r>
        <w:rPr>
          <w:sz w:val="28"/>
          <w:szCs w:val="28"/>
        </w:rPr>
        <w:t xml:space="preserve">- </w:t>
      </w:r>
      <w:r w:rsidRPr="001112DF">
        <w:rPr>
          <w:sz w:val="28"/>
          <w:szCs w:val="28"/>
        </w:rPr>
        <w:t xml:space="preserve">число ребер з початком у вершині </w:t>
      </w:r>
      <w:r w:rsidRPr="00C22D1A">
        <w:rPr>
          <w:position w:val="-6"/>
          <w:sz w:val="28"/>
          <w:szCs w:val="28"/>
        </w:rPr>
        <w:pict>
          <v:shape id="_x0000_i1099" type="#_x0000_t75" style="width:10.5pt;height:10.5pt">
            <v:imagedata r:id="rId51" o:title=""/>
          </v:shape>
        </w:pict>
      </w:r>
      <w:r>
        <w:rPr>
          <w:sz w:val="28"/>
          <w:szCs w:val="28"/>
        </w:rPr>
        <w:t xml:space="preserve">; </w:t>
      </w:r>
      <w:r w:rsidRPr="00C22D1A">
        <w:rPr>
          <w:position w:val="-12"/>
          <w:sz w:val="28"/>
          <w:szCs w:val="28"/>
        </w:rPr>
        <w:pict>
          <v:shape id="_x0000_i1100" type="#_x0000_t75" style="width:26.25pt;height:17.25pt">
            <v:imagedata r:id="rId55" o:title=""/>
          </v:shape>
        </w:pict>
      </w:r>
      <w:r>
        <w:rPr>
          <w:sz w:val="28"/>
          <w:szCs w:val="28"/>
        </w:rPr>
        <w:t xml:space="preserve">- число ребер, для </w:t>
      </w:r>
      <w:r>
        <w:rPr>
          <w:sz w:val="28"/>
          <w:szCs w:val="28"/>
          <w:lang w:val="uk-UA"/>
        </w:rPr>
        <w:t>яких</w:t>
      </w:r>
      <w:r>
        <w:rPr>
          <w:sz w:val="28"/>
          <w:szCs w:val="28"/>
        </w:rPr>
        <w:t xml:space="preserve"> вершина </w:t>
      </w:r>
      <w:r w:rsidRPr="00C22D1A">
        <w:rPr>
          <w:position w:val="-6"/>
          <w:sz w:val="28"/>
          <w:szCs w:val="28"/>
        </w:rPr>
        <w:pict>
          <v:shape id="_x0000_i1101" type="#_x0000_t75" style="width:10.5pt;height:10.5pt">
            <v:imagedata r:id="rId51" o:title=""/>
          </v:shape>
        </w:pic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є</w:t>
      </w:r>
      <w:r>
        <w:rPr>
          <w:sz w:val="28"/>
          <w:szCs w:val="28"/>
        </w:rPr>
        <w:t xml:space="preserve"> к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нц</w:t>
      </w:r>
      <w:r>
        <w:rPr>
          <w:sz w:val="28"/>
          <w:szCs w:val="28"/>
          <w:lang w:val="uk-UA"/>
        </w:rPr>
        <w:t>е</w:t>
      </w:r>
      <w:r>
        <w:rPr>
          <w:sz w:val="28"/>
          <w:szCs w:val="28"/>
        </w:rPr>
        <w:t xml:space="preserve">м. </w:t>
      </w:r>
      <w:r w:rsidRPr="001112DF">
        <w:rPr>
          <w:sz w:val="28"/>
          <w:szCs w:val="28"/>
        </w:rPr>
        <w:t xml:space="preserve">В орієнтованому графі суми ступенів усіх вершин </w:t>
      </w:r>
      <w:r w:rsidRPr="00C22D1A">
        <w:rPr>
          <w:position w:val="-12"/>
          <w:sz w:val="28"/>
          <w:szCs w:val="28"/>
        </w:rPr>
        <w:pict>
          <v:shape id="_x0000_i1102" type="#_x0000_t75" style="width:26.25pt;height:17.25pt">
            <v:imagedata r:id="rId54" o:title=""/>
          </v:shape>
        </w:pic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 </w:t>
      </w:r>
      <w:r w:rsidRPr="00C22D1A">
        <w:rPr>
          <w:position w:val="-12"/>
          <w:sz w:val="28"/>
          <w:szCs w:val="28"/>
        </w:rPr>
        <w:pict>
          <v:shape id="_x0000_i1103" type="#_x0000_t75" style="width:26.25pt;height:17.25pt">
            <v:imagedata r:id="rId55" o:title=""/>
          </v:shape>
        </w:pict>
      </w:r>
      <w:r>
        <w:rPr>
          <w:sz w:val="28"/>
          <w:szCs w:val="28"/>
        </w:rPr>
        <w:t xml:space="preserve"> </w:t>
      </w:r>
      <w:r w:rsidRPr="001112DF">
        <w:rPr>
          <w:sz w:val="28"/>
          <w:szCs w:val="28"/>
        </w:rPr>
        <w:t xml:space="preserve">дорівнюють кількості ребер цього графа, тобто, якщо кількість ребер графа дорівнює </w:t>
      </w:r>
      <w:r w:rsidRPr="00C22D1A">
        <w:rPr>
          <w:position w:val="-6"/>
          <w:sz w:val="28"/>
          <w:szCs w:val="28"/>
        </w:rPr>
        <w:pict>
          <v:shape id="_x0000_i1104" type="#_x0000_t75" style="width:10.5pt;height:10.5pt">
            <v:imagedata r:id="rId56" o:title=""/>
          </v:shape>
        </w:pict>
      </w:r>
      <w:r>
        <w:rPr>
          <w:sz w:val="28"/>
          <w:szCs w:val="28"/>
        </w:rPr>
        <w:t>, то</w:t>
      </w:r>
    </w:p>
    <w:p w:rsidR="00380E3B" w:rsidRDefault="00380E3B" w:rsidP="00FA6A4F">
      <w:pPr>
        <w:jc w:val="both"/>
        <w:rPr>
          <w:sz w:val="28"/>
          <w:szCs w:val="28"/>
        </w:rPr>
      </w:pPr>
    </w:p>
    <w:p w:rsidR="00380E3B" w:rsidRDefault="00380E3B" w:rsidP="00FA6A4F">
      <w:pPr>
        <w:jc w:val="center"/>
        <w:rPr>
          <w:sz w:val="28"/>
          <w:szCs w:val="28"/>
        </w:rPr>
      </w:pPr>
      <w:r w:rsidRPr="00C22D1A">
        <w:rPr>
          <w:position w:val="-26"/>
          <w:sz w:val="28"/>
          <w:szCs w:val="28"/>
        </w:rPr>
        <w:pict>
          <v:shape id="_x0000_i1105" type="#_x0000_t75" style="width:117pt;height:24pt">
            <v:imagedata r:id="rId57" o:title=""/>
          </v:shape>
        </w:pict>
      </w:r>
      <w:r>
        <w:rPr>
          <w:sz w:val="28"/>
          <w:szCs w:val="28"/>
        </w:rPr>
        <w:t>.</w:t>
      </w:r>
    </w:p>
    <w:p w:rsidR="00380E3B" w:rsidRDefault="00380E3B" w:rsidP="00FA6A4F">
      <w:pPr>
        <w:jc w:val="center"/>
        <w:rPr>
          <w:sz w:val="28"/>
          <w:szCs w:val="28"/>
        </w:rPr>
      </w:pPr>
    </w:p>
    <w:p w:rsidR="00380E3B" w:rsidRPr="001112DF" w:rsidRDefault="00380E3B" w:rsidP="00FA6A4F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Питання</w:t>
      </w:r>
    </w:p>
    <w:p w:rsidR="00380E3B" w:rsidRDefault="00380E3B" w:rsidP="00FA6A4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1112DF">
        <w:rPr>
          <w:sz w:val="28"/>
          <w:szCs w:val="28"/>
        </w:rPr>
        <w:t>Для чого використовуються графи</w:t>
      </w:r>
      <w:r>
        <w:rPr>
          <w:sz w:val="28"/>
          <w:szCs w:val="28"/>
        </w:rPr>
        <w:t>?</w:t>
      </w:r>
    </w:p>
    <w:p w:rsidR="00380E3B" w:rsidRPr="001112DF" w:rsidRDefault="00380E3B" w:rsidP="00FA6A4F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2. </w:t>
      </w:r>
      <w:r w:rsidRPr="001112DF">
        <w:rPr>
          <w:sz w:val="28"/>
          <w:szCs w:val="28"/>
        </w:rPr>
        <w:t>З яких основних елементів складається граф</w:t>
      </w:r>
      <w:r>
        <w:rPr>
          <w:sz w:val="28"/>
          <w:szCs w:val="28"/>
        </w:rPr>
        <w:t xml:space="preserve">? </w:t>
      </w:r>
      <w:r>
        <w:rPr>
          <w:sz w:val="28"/>
          <w:szCs w:val="28"/>
          <w:lang w:val="uk-UA"/>
        </w:rPr>
        <w:t>На</w:t>
      </w:r>
      <w:r>
        <w:rPr>
          <w:sz w:val="28"/>
          <w:szCs w:val="28"/>
        </w:rPr>
        <w:t>вести при</w:t>
      </w:r>
      <w:r>
        <w:rPr>
          <w:sz w:val="28"/>
          <w:szCs w:val="28"/>
          <w:lang w:val="uk-UA"/>
        </w:rPr>
        <w:t>клади</w:t>
      </w:r>
      <w:r>
        <w:rPr>
          <w:sz w:val="28"/>
          <w:szCs w:val="28"/>
        </w:rPr>
        <w:t>.</w:t>
      </w:r>
    </w:p>
    <w:p w:rsidR="00380E3B" w:rsidRDefault="00380E3B" w:rsidP="00FA6A4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1112DF">
        <w:rPr>
          <w:sz w:val="28"/>
          <w:szCs w:val="28"/>
        </w:rPr>
        <w:t>Який граф називається неорієнтованим, орієнтованим</w:t>
      </w:r>
      <w:r>
        <w:rPr>
          <w:sz w:val="28"/>
          <w:szCs w:val="28"/>
        </w:rPr>
        <w:t>?</w:t>
      </w:r>
    </w:p>
    <w:p w:rsidR="00380E3B" w:rsidRDefault="00380E3B" w:rsidP="00FA6A4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EC18A9">
        <w:rPr>
          <w:sz w:val="28"/>
          <w:szCs w:val="28"/>
        </w:rPr>
        <w:t>Якими двома множинами задається неорієнтований граф, орієнтований граф</w:t>
      </w:r>
      <w:r>
        <w:rPr>
          <w:sz w:val="28"/>
          <w:szCs w:val="28"/>
        </w:rPr>
        <w:t>?</w:t>
      </w:r>
    </w:p>
    <w:p w:rsidR="00380E3B" w:rsidRDefault="00380E3B" w:rsidP="00FA6A4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Pr="00EC18A9">
        <w:rPr>
          <w:sz w:val="28"/>
          <w:szCs w:val="28"/>
        </w:rPr>
        <w:t>Які вершини графа називаються суміжними</w:t>
      </w:r>
      <w:r>
        <w:rPr>
          <w:sz w:val="28"/>
          <w:szCs w:val="28"/>
        </w:rPr>
        <w:t>?</w:t>
      </w:r>
    </w:p>
    <w:p w:rsidR="00380E3B" w:rsidRDefault="00380E3B" w:rsidP="00FA6A4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Pr="00EC18A9">
        <w:rPr>
          <w:sz w:val="28"/>
          <w:szCs w:val="28"/>
        </w:rPr>
        <w:t xml:space="preserve">Які </w:t>
      </w:r>
      <w:r>
        <w:rPr>
          <w:sz w:val="28"/>
          <w:szCs w:val="28"/>
          <w:lang w:val="uk-UA"/>
        </w:rPr>
        <w:t>ребра</w:t>
      </w:r>
      <w:r w:rsidRPr="00EC18A9">
        <w:rPr>
          <w:sz w:val="28"/>
          <w:szCs w:val="28"/>
        </w:rPr>
        <w:t xml:space="preserve"> графа називаються суміжними</w:t>
      </w:r>
      <w:r>
        <w:rPr>
          <w:sz w:val="28"/>
          <w:szCs w:val="28"/>
        </w:rPr>
        <w:t>?</w:t>
      </w:r>
    </w:p>
    <w:p w:rsidR="00380E3B" w:rsidRDefault="00380E3B" w:rsidP="00FA6A4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Pr="00EC18A9">
        <w:rPr>
          <w:sz w:val="28"/>
          <w:szCs w:val="28"/>
        </w:rPr>
        <w:t>Коли ребро графа називається інцидентним вершині</w:t>
      </w:r>
      <w:r>
        <w:rPr>
          <w:sz w:val="28"/>
          <w:szCs w:val="28"/>
        </w:rPr>
        <w:t>?</w:t>
      </w:r>
    </w:p>
    <w:p w:rsidR="00380E3B" w:rsidRDefault="00380E3B" w:rsidP="00FA6A4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 w:rsidRPr="00EC18A9">
        <w:rPr>
          <w:sz w:val="28"/>
          <w:szCs w:val="28"/>
        </w:rPr>
        <w:t>Який граф називається тривіальним</w:t>
      </w:r>
      <w:r>
        <w:rPr>
          <w:sz w:val="28"/>
          <w:szCs w:val="28"/>
        </w:rPr>
        <w:t>?</w:t>
      </w:r>
    </w:p>
    <w:p w:rsidR="00380E3B" w:rsidRDefault="00380E3B" w:rsidP="00FA6A4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10. </w:t>
      </w:r>
      <w:r w:rsidRPr="00943709">
        <w:rPr>
          <w:sz w:val="28"/>
          <w:szCs w:val="28"/>
        </w:rPr>
        <w:t>Які ребра графа називаються кратними</w:t>
      </w:r>
      <w:r>
        <w:rPr>
          <w:sz w:val="28"/>
          <w:szCs w:val="28"/>
        </w:rPr>
        <w:t>?</w:t>
      </w:r>
    </w:p>
    <w:p w:rsidR="00380E3B" w:rsidRDefault="00380E3B" w:rsidP="00FA6A4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11. </w:t>
      </w:r>
      <w:r>
        <w:rPr>
          <w:sz w:val="28"/>
          <w:szCs w:val="28"/>
          <w:lang w:val="uk-UA"/>
        </w:rPr>
        <w:t>Щ</w:t>
      </w:r>
      <w:r>
        <w:rPr>
          <w:sz w:val="28"/>
          <w:szCs w:val="28"/>
        </w:rPr>
        <w:t>о таке петля в граф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?</w:t>
      </w:r>
    </w:p>
    <w:p w:rsidR="00380E3B" w:rsidRDefault="00380E3B" w:rsidP="00FA6A4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12. </w:t>
      </w:r>
      <w:r w:rsidRPr="00943709">
        <w:rPr>
          <w:sz w:val="28"/>
          <w:szCs w:val="28"/>
        </w:rPr>
        <w:t>Який граф називається повним</w:t>
      </w:r>
      <w:r>
        <w:rPr>
          <w:sz w:val="28"/>
          <w:szCs w:val="28"/>
        </w:rPr>
        <w:t>?</w:t>
      </w:r>
    </w:p>
    <w:p w:rsidR="00380E3B" w:rsidRDefault="00380E3B" w:rsidP="00FA6A4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13. </w:t>
      </w:r>
      <w:r>
        <w:rPr>
          <w:sz w:val="28"/>
          <w:szCs w:val="28"/>
          <w:lang w:val="uk-UA"/>
        </w:rPr>
        <w:t>Який</w:t>
      </w:r>
      <w:r>
        <w:rPr>
          <w:sz w:val="28"/>
          <w:szCs w:val="28"/>
        </w:rPr>
        <w:t xml:space="preserve"> граф </w:t>
      </w:r>
      <w:r w:rsidRPr="00C22D1A">
        <w:rPr>
          <w:position w:val="-6"/>
          <w:sz w:val="28"/>
          <w:szCs w:val="28"/>
        </w:rPr>
        <w:pict>
          <v:shape id="_x0000_i1106" type="#_x0000_t75" style="width:9pt;height:17.25pt">
            <v:imagedata r:id="rId46" o:title=""/>
          </v:shape>
        </w:pict>
      </w:r>
      <w:r>
        <w:rPr>
          <w:position w:val="-6"/>
          <w:sz w:val="28"/>
          <w:szCs w:val="28"/>
        </w:rPr>
        <w:t xml:space="preserve"> </w:t>
      </w:r>
      <w:r>
        <w:rPr>
          <w:position w:val="-6"/>
          <w:sz w:val="28"/>
          <w:szCs w:val="28"/>
          <w:lang w:val="uk-UA"/>
        </w:rPr>
        <w:t xml:space="preserve"> </w:t>
      </w:r>
      <w:r w:rsidRPr="00943709">
        <w:rPr>
          <w:sz w:val="28"/>
          <w:szCs w:val="28"/>
        </w:rPr>
        <w:t xml:space="preserve">називається доповненням до графа </w:t>
      </w:r>
      <w:r w:rsidRPr="00C22D1A">
        <w:rPr>
          <w:position w:val="-6"/>
          <w:sz w:val="28"/>
          <w:szCs w:val="28"/>
        </w:rPr>
        <w:pict>
          <v:shape id="_x0000_i1107" type="#_x0000_t75" style="width:9pt;height:9pt">
            <v:imagedata r:id="rId34" o:title=""/>
          </v:shape>
        </w:pict>
      </w:r>
      <w:r>
        <w:rPr>
          <w:sz w:val="28"/>
          <w:szCs w:val="28"/>
        </w:rPr>
        <w:t>?</w:t>
      </w:r>
    </w:p>
    <w:p w:rsidR="00380E3B" w:rsidRDefault="00380E3B" w:rsidP="00FA6A4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14. </w:t>
      </w:r>
      <w:r w:rsidRPr="00943709">
        <w:rPr>
          <w:sz w:val="28"/>
          <w:szCs w:val="28"/>
        </w:rPr>
        <w:t>Що називається ступенем вершини неорієнтованого графа, орієнтованого графа</w:t>
      </w:r>
      <w:r>
        <w:rPr>
          <w:sz w:val="28"/>
          <w:szCs w:val="28"/>
        </w:rPr>
        <w:t xml:space="preserve">? </w:t>
      </w:r>
      <w:r>
        <w:rPr>
          <w:sz w:val="28"/>
          <w:szCs w:val="28"/>
          <w:lang w:val="uk-UA"/>
        </w:rPr>
        <w:t>На</w:t>
      </w:r>
      <w:r>
        <w:rPr>
          <w:sz w:val="28"/>
          <w:szCs w:val="28"/>
        </w:rPr>
        <w:t>вести при</w:t>
      </w:r>
      <w:r>
        <w:rPr>
          <w:sz w:val="28"/>
          <w:szCs w:val="28"/>
          <w:lang w:val="uk-UA"/>
        </w:rPr>
        <w:t>клади</w:t>
      </w:r>
      <w:r>
        <w:rPr>
          <w:sz w:val="28"/>
          <w:szCs w:val="28"/>
        </w:rPr>
        <w:t>.</w:t>
      </w:r>
    </w:p>
    <w:p w:rsidR="00380E3B" w:rsidRDefault="00380E3B" w:rsidP="00FA6A4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15. </w:t>
      </w:r>
      <w:r w:rsidRPr="00943709">
        <w:rPr>
          <w:sz w:val="28"/>
          <w:szCs w:val="28"/>
        </w:rPr>
        <w:t>Чому в неорієнтованому графі дорівнює сума ступенів усіх вершин</w:t>
      </w:r>
      <w:r>
        <w:rPr>
          <w:sz w:val="28"/>
          <w:szCs w:val="28"/>
        </w:rPr>
        <w:t>?</w:t>
      </w:r>
    </w:p>
    <w:p w:rsidR="00380E3B" w:rsidRDefault="00380E3B" w:rsidP="00FA6A4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16. </w:t>
      </w:r>
      <w:r w:rsidRPr="00943709">
        <w:rPr>
          <w:sz w:val="28"/>
          <w:szCs w:val="28"/>
        </w:rPr>
        <w:t xml:space="preserve">Чому в орієнтованому графі дорівнюють суми ступенів усіх вершин </w:t>
      </w:r>
      <w:r w:rsidRPr="00C22D1A">
        <w:rPr>
          <w:position w:val="-12"/>
          <w:sz w:val="28"/>
          <w:szCs w:val="28"/>
        </w:rPr>
        <w:pict>
          <v:shape id="_x0000_i1108" type="#_x0000_t75" style="width:26.25pt;height:17.25pt">
            <v:imagedata r:id="rId54" o:title=""/>
          </v:shape>
        </w:pic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 </w:t>
      </w:r>
      <w:r w:rsidRPr="00C22D1A">
        <w:rPr>
          <w:position w:val="-12"/>
          <w:sz w:val="28"/>
          <w:szCs w:val="28"/>
        </w:rPr>
        <w:pict>
          <v:shape id="_x0000_i1109" type="#_x0000_t75" style="width:26.25pt;height:17.25pt">
            <v:imagedata r:id="rId55" o:title=""/>
          </v:shape>
        </w:pict>
      </w:r>
      <w:r>
        <w:rPr>
          <w:sz w:val="28"/>
          <w:szCs w:val="28"/>
        </w:rPr>
        <w:t>?</w:t>
      </w:r>
    </w:p>
    <w:p w:rsidR="00380E3B" w:rsidRDefault="00380E3B" w:rsidP="00FA6A4F">
      <w:pPr>
        <w:jc w:val="both"/>
        <w:rPr>
          <w:sz w:val="28"/>
          <w:szCs w:val="28"/>
        </w:rPr>
      </w:pPr>
    </w:p>
    <w:p w:rsidR="00380E3B" w:rsidRDefault="00380E3B" w:rsidP="00FA6A4F">
      <w:pPr>
        <w:suppressAutoHyphens w:val="0"/>
        <w:ind w:firstLine="567"/>
        <w:jc w:val="both"/>
        <w:rPr>
          <w:sz w:val="28"/>
          <w:szCs w:val="28"/>
          <w:lang w:eastAsia="ru-RU"/>
        </w:rPr>
      </w:pPr>
    </w:p>
    <w:p w:rsidR="00380E3B" w:rsidRDefault="00380E3B" w:rsidP="00FA6A4F">
      <w:pPr>
        <w:jc w:val="center"/>
        <w:rPr>
          <w:sz w:val="28"/>
          <w:szCs w:val="28"/>
        </w:rPr>
      </w:pPr>
    </w:p>
    <w:sectPr w:rsidR="00380E3B" w:rsidSect="00B11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Liberation Sans">
    <w:altName w:val="Arial Unicode MS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DejaVu Sans">
    <w:altName w:val="MS Mincho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>
    <w:nsid w:val="02233145"/>
    <w:multiLevelType w:val="hybridMultilevel"/>
    <w:tmpl w:val="E9E8EA78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09BA43DE"/>
    <w:multiLevelType w:val="hybridMultilevel"/>
    <w:tmpl w:val="E97251CE"/>
    <w:lvl w:ilvl="0" w:tplc="BD2E33E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3">
    <w:nsid w:val="0F2A5F06"/>
    <w:multiLevelType w:val="hybridMultilevel"/>
    <w:tmpl w:val="61B83670"/>
    <w:lvl w:ilvl="0" w:tplc="9CBA2CB4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4">
    <w:nsid w:val="17984AF1"/>
    <w:multiLevelType w:val="hybridMultilevel"/>
    <w:tmpl w:val="852091F0"/>
    <w:lvl w:ilvl="0" w:tplc="1F4272C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97C513F"/>
    <w:multiLevelType w:val="hybridMultilevel"/>
    <w:tmpl w:val="6B668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78106D"/>
    <w:multiLevelType w:val="hybridMultilevel"/>
    <w:tmpl w:val="9C6206E8"/>
    <w:lvl w:ilvl="0" w:tplc="1F0EA2E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CFE7BAA"/>
    <w:multiLevelType w:val="hybridMultilevel"/>
    <w:tmpl w:val="05526BC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1F064F9B"/>
    <w:multiLevelType w:val="hybridMultilevel"/>
    <w:tmpl w:val="863C54A8"/>
    <w:lvl w:ilvl="0" w:tplc="0419000F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9">
    <w:nsid w:val="20D25FA1"/>
    <w:multiLevelType w:val="hybridMultilevel"/>
    <w:tmpl w:val="BBC4ED3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24807FEE"/>
    <w:multiLevelType w:val="hybridMultilevel"/>
    <w:tmpl w:val="B37AF474"/>
    <w:lvl w:ilvl="0" w:tplc="7CE4C366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1">
    <w:nsid w:val="2A6A6954"/>
    <w:multiLevelType w:val="hybridMultilevel"/>
    <w:tmpl w:val="2C04E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F52302"/>
    <w:multiLevelType w:val="hybridMultilevel"/>
    <w:tmpl w:val="691A98A0"/>
    <w:lvl w:ilvl="0" w:tplc="0419000F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13">
    <w:nsid w:val="2D695F1A"/>
    <w:multiLevelType w:val="hybridMultilevel"/>
    <w:tmpl w:val="9C9C780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313E445D"/>
    <w:multiLevelType w:val="hybridMultilevel"/>
    <w:tmpl w:val="31E68C60"/>
    <w:lvl w:ilvl="0" w:tplc="3928079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5">
    <w:nsid w:val="36C729A1"/>
    <w:multiLevelType w:val="hybridMultilevel"/>
    <w:tmpl w:val="8980609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6">
    <w:nsid w:val="37352DE4"/>
    <w:multiLevelType w:val="hybridMultilevel"/>
    <w:tmpl w:val="AD0EA56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3A37128D"/>
    <w:multiLevelType w:val="hybridMultilevel"/>
    <w:tmpl w:val="922C18D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3B600D47"/>
    <w:multiLevelType w:val="hybridMultilevel"/>
    <w:tmpl w:val="D36EAF4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3C9E4915"/>
    <w:multiLevelType w:val="hybridMultilevel"/>
    <w:tmpl w:val="97BA2E8C"/>
    <w:lvl w:ilvl="0" w:tplc="1F0EA2E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4093787A"/>
    <w:multiLevelType w:val="hybridMultilevel"/>
    <w:tmpl w:val="BE0C7124"/>
    <w:lvl w:ilvl="0" w:tplc="F85A4D1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427E143A"/>
    <w:multiLevelType w:val="hybridMultilevel"/>
    <w:tmpl w:val="D9288EB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44966AE9"/>
    <w:multiLevelType w:val="hybridMultilevel"/>
    <w:tmpl w:val="53E4B77A"/>
    <w:lvl w:ilvl="0" w:tplc="0419000F">
      <w:start w:val="1"/>
      <w:numFmt w:val="decimal"/>
      <w:lvlText w:val="%1."/>
      <w:lvlJc w:val="left"/>
      <w:pPr>
        <w:ind w:left="502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66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2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  <w:rPr>
        <w:rFonts w:cs="Times New Roman"/>
      </w:rPr>
    </w:lvl>
  </w:abstractNum>
  <w:abstractNum w:abstractNumId="23">
    <w:nsid w:val="44A814B5"/>
    <w:multiLevelType w:val="hybridMultilevel"/>
    <w:tmpl w:val="BC5EFC20"/>
    <w:lvl w:ilvl="0" w:tplc="50F8BA4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>
    <w:nsid w:val="45DA0856"/>
    <w:multiLevelType w:val="hybridMultilevel"/>
    <w:tmpl w:val="A94A2384"/>
    <w:lvl w:ilvl="0" w:tplc="DB68E7BC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48C750E7"/>
    <w:multiLevelType w:val="hybridMultilevel"/>
    <w:tmpl w:val="E12AAFFE"/>
    <w:lvl w:ilvl="0" w:tplc="8812A39A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6">
    <w:nsid w:val="4D7E3293"/>
    <w:multiLevelType w:val="hybridMultilevel"/>
    <w:tmpl w:val="49409774"/>
    <w:lvl w:ilvl="0" w:tplc="131C7F40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7">
    <w:nsid w:val="52BC31A0"/>
    <w:multiLevelType w:val="hybridMultilevel"/>
    <w:tmpl w:val="A1024DA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54B558FC"/>
    <w:multiLevelType w:val="hybridMultilevel"/>
    <w:tmpl w:val="0A0CB70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54F32380"/>
    <w:multiLevelType w:val="hybridMultilevel"/>
    <w:tmpl w:val="1D72FF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8FC608C"/>
    <w:multiLevelType w:val="hybridMultilevel"/>
    <w:tmpl w:val="4BCE87EE"/>
    <w:lvl w:ilvl="0" w:tplc="7E946634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31">
    <w:nsid w:val="6A756B90"/>
    <w:multiLevelType w:val="hybridMultilevel"/>
    <w:tmpl w:val="58D42138"/>
    <w:lvl w:ilvl="0" w:tplc="12F221A6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32">
    <w:nsid w:val="6E631B55"/>
    <w:multiLevelType w:val="hybridMultilevel"/>
    <w:tmpl w:val="8104E2CA"/>
    <w:lvl w:ilvl="0" w:tplc="F85A4D1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7890051A"/>
    <w:multiLevelType w:val="hybridMultilevel"/>
    <w:tmpl w:val="FBF81A0E"/>
    <w:lvl w:ilvl="0" w:tplc="3150139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4">
    <w:nsid w:val="79BA1918"/>
    <w:multiLevelType w:val="hybridMultilevel"/>
    <w:tmpl w:val="56661DB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7DB6137A"/>
    <w:multiLevelType w:val="hybridMultilevel"/>
    <w:tmpl w:val="9938A91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2"/>
  </w:num>
  <w:num w:numId="12">
    <w:abstractNumId w:val="31"/>
  </w:num>
  <w:num w:numId="13">
    <w:abstractNumId w:val="17"/>
  </w:num>
  <w:num w:numId="14">
    <w:abstractNumId w:val="34"/>
  </w:num>
  <w:num w:numId="15">
    <w:abstractNumId w:val="22"/>
  </w:num>
  <w:num w:numId="16">
    <w:abstractNumId w:val="16"/>
  </w:num>
  <w:num w:numId="17">
    <w:abstractNumId w:val="7"/>
  </w:num>
  <w:num w:numId="18">
    <w:abstractNumId w:val="10"/>
  </w:num>
  <w:num w:numId="19">
    <w:abstractNumId w:val="28"/>
  </w:num>
  <w:num w:numId="20">
    <w:abstractNumId w:val="27"/>
  </w:num>
  <w:num w:numId="21">
    <w:abstractNumId w:val="18"/>
  </w:num>
  <w:num w:numId="22">
    <w:abstractNumId w:val="19"/>
  </w:num>
  <w:num w:numId="23">
    <w:abstractNumId w:val="6"/>
  </w:num>
  <w:num w:numId="24">
    <w:abstractNumId w:val="30"/>
  </w:num>
  <w:num w:numId="25">
    <w:abstractNumId w:val="20"/>
  </w:num>
  <w:num w:numId="26">
    <w:abstractNumId w:val="29"/>
  </w:num>
  <w:num w:numId="27">
    <w:abstractNumId w:val="32"/>
  </w:num>
  <w:num w:numId="28">
    <w:abstractNumId w:val="13"/>
  </w:num>
  <w:num w:numId="29">
    <w:abstractNumId w:val="15"/>
  </w:num>
  <w:num w:numId="30">
    <w:abstractNumId w:val="33"/>
  </w:num>
  <w:num w:numId="31">
    <w:abstractNumId w:val="35"/>
  </w:num>
  <w:num w:numId="32">
    <w:abstractNumId w:val="23"/>
  </w:num>
  <w:num w:numId="33">
    <w:abstractNumId w:val="25"/>
  </w:num>
  <w:num w:numId="34">
    <w:abstractNumId w:val="12"/>
  </w:num>
  <w:num w:numId="35">
    <w:abstractNumId w:val="14"/>
  </w:num>
  <w:num w:numId="36">
    <w:abstractNumId w:val="21"/>
  </w:num>
  <w:num w:numId="37">
    <w:abstractNumId w:val="26"/>
  </w:num>
  <w:num w:numId="38">
    <w:abstractNumId w:val="5"/>
  </w:num>
  <w:num w:numId="39">
    <w:abstractNumId w:val="24"/>
  </w:num>
  <w:num w:numId="40">
    <w:abstractNumId w:val="11"/>
  </w:num>
  <w:num w:numId="41">
    <w:abstractNumId w:val="8"/>
  </w:num>
  <w:num w:numId="42">
    <w:abstractNumId w:val="9"/>
  </w:num>
  <w:num w:numId="43">
    <w:abstractNumId w:val="3"/>
  </w:num>
  <w:num w:numId="4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A5B15"/>
    <w:rsid w:val="00001DA5"/>
    <w:rsid w:val="00001DFD"/>
    <w:rsid w:val="00003245"/>
    <w:rsid w:val="0000590E"/>
    <w:rsid w:val="000060CA"/>
    <w:rsid w:val="00007B88"/>
    <w:rsid w:val="00011951"/>
    <w:rsid w:val="0001397D"/>
    <w:rsid w:val="00014632"/>
    <w:rsid w:val="000154DF"/>
    <w:rsid w:val="00016233"/>
    <w:rsid w:val="000168E6"/>
    <w:rsid w:val="0002072E"/>
    <w:rsid w:val="00022309"/>
    <w:rsid w:val="00022F46"/>
    <w:rsid w:val="0002571B"/>
    <w:rsid w:val="00025F02"/>
    <w:rsid w:val="0002635D"/>
    <w:rsid w:val="000310C8"/>
    <w:rsid w:val="00031F05"/>
    <w:rsid w:val="00033045"/>
    <w:rsid w:val="00033165"/>
    <w:rsid w:val="000343AC"/>
    <w:rsid w:val="00035E47"/>
    <w:rsid w:val="000362DE"/>
    <w:rsid w:val="00040636"/>
    <w:rsid w:val="00040F5A"/>
    <w:rsid w:val="0004138E"/>
    <w:rsid w:val="00041530"/>
    <w:rsid w:val="00041B2C"/>
    <w:rsid w:val="00042EAD"/>
    <w:rsid w:val="0004386E"/>
    <w:rsid w:val="000460FE"/>
    <w:rsid w:val="00052FB4"/>
    <w:rsid w:val="000557E0"/>
    <w:rsid w:val="0005615E"/>
    <w:rsid w:val="000565AD"/>
    <w:rsid w:val="00061CFE"/>
    <w:rsid w:val="0006248E"/>
    <w:rsid w:val="000627F5"/>
    <w:rsid w:val="000647C0"/>
    <w:rsid w:val="00070022"/>
    <w:rsid w:val="0007236A"/>
    <w:rsid w:val="00074B68"/>
    <w:rsid w:val="0007556E"/>
    <w:rsid w:val="000756CB"/>
    <w:rsid w:val="00075D8E"/>
    <w:rsid w:val="00084047"/>
    <w:rsid w:val="00086268"/>
    <w:rsid w:val="00086E38"/>
    <w:rsid w:val="00087435"/>
    <w:rsid w:val="000947EE"/>
    <w:rsid w:val="00097469"/>
    <w:rsid w:val="000975EF"/>
    <w:rsid w:val="000A0CB0"/>
    <w:rsid w:val="000A2F57"/>
    <w:rsid w:val="000A3A4A"/>
    <w:rsid w:val="000A770A"/>
    <w:rsid w:val="000B1812"/>
    <w:rsid w:val="000B2C7A"/>
    <w:rsid w:val="000B32CF"/>
    <w:rsid w:val="000B46AE"/>
    <w:rsid w:val="000B7098"/>
    <w:rsid w:val="000C070C"/>
    <w:rsid w:val="000C0F7F"/>
    <w:rsid w:val="000C465C"/>
    <w:rsid w:val="000C5E7E"/>
    <w:rsid w:val="000C7031"/>
    <w:rsid w:val="000D1640"/>
    <w:rsid w:val="000D1A6E"/>
    <w:rsid w:val="000D3145"/>
    <w:rsid w:val="000D6EC6"/>
    <w:rsid w:val="000E050D"/>
    <w:rsid w:val="000E113F"/>
    <w:rsid w:val="000E27F5"/>
    <w:rsid w:val="000E3B5F"/>
    <w:rsid w:val="000E3ECC"/>
    <w:rsid w:val="000E49A9"/>
    <w:rsid w:val="000E52B1"/>
    <w:rsid w:val="000F0731"/>
    <w:rsid w:val="000F533E"/>
    <w:rsid w:val="000F689F"/>
    <w:rsid w:val="000F7CBD"/>
    <w:rsid w:val="000F7D02"/>
    <w:rsid w:val="00100EFE"/>
    <w:rsid w:val="0010173A"/>
    <w:rsid w:val="00101F5A"/>
    <w:rsid w:val="001023FB"/>
    <w:rsid w:val="00102936"/>
    <w:rsid w:val="00102E4F"/>
    <w:rsid w:val="00106710"/>
    <w:rsid w:val="001102D4"/>
    <w:rsid w:val="001112DF"/>
    <w:rsid w:val="00112AFB"/>
    <w:rsid w:val="0011333C"/>
    <w:rsid w:val="001200D6"/>
    <w:rsid w:val="001226E2"/>
    <w:rsid w:val="00125019"/>
    <w:rsid w:val="00125E68"/>
    <w:rsid w:val="00127310"/>
    <w:rsid w:val="00133805"/>
    <w:rsid w:val="00133D6F"/>
    <w:rsid w:val="00134316"/>
    <w:rsid w:val="00134764"/>
    <w:rsid w:val="001348AD"/>
    <w:rsid w:val="00135837"/>
    <w:rsid w:val="00136064"/>
    <w:rsid w:val="00140755"/>
    <w:rsid w:val="001437AB"/>
    <w:rsid w:val="0014674D"/>
    <w:rsid w:val="00150DC6"/>
    <w:rsid w:val="001576F5"/>
    <w:rsid w:val="00162483"/>
    <w:rsid w:val="001747D9"/>
    <w:rsid w:val="00175B60"/>
    <w:rsid w:val="00175B61"/>
    <w:rsid w:val="001764E3"/>
    <w:rsid w:val="00176686"/>
    <w:rsid w:val="00176CE1"/>
    <w:rsid w:val="00182487"/>
    <w:rsid w:val="001832F3"/>
    <w:rsid w:val="00184FDD"/>
    <w:rsid w:val="00186643"/>
    <w:rsid w:val="001910C3"/>
    <w:rsid w:val="00192303"/>
    <w:rsid w:val="00194294"/>
    <w:rsid w:val="0019468B"/>
    <w:rsid w:val="00195FDE"/>
    <w:rsid w:val="00196B68"/>
    <w:rsid w:val="00196F01"/>
    <w:rsid w:val="001A0332"/>
    <w:rsid w:val="001A0C0D"/>
    <w:rsid w:val="001A31E2"/>
    <w:rsid w:val="001A5792"/>
    <w:rsid w:val="001A6AAB"/>
    <w:rsid w:val="001A793D"/>
    <w:rsid w:val="001A7E00"/>
    <w:rsid w:val="001B01FA"/>
    <w:rsid w:val="001B1BE6"/>
    <w:rsid w:val="001B26AD"/>
    <w:rsid w:val="001B43E3"/>
    <w:rsid w:val="001B5357"/>
    <w:rsid w:val="001B6B0E"/>
    <w:rsid w:val="001B7D5E"/>
    <w:rsid w:val="001C10AD"/>
    <w:rsid w:val="001C2E1D"/>
    <w:rsid w:val="001C62E6"/>
    <w:rsid w:val="001C6CA1"/>
    <w:rsid w:val="001D0B6B"/>
    <w:rsid w:val="001D33CE"/>
    <w:rsid w:val="001D4731"/>
    <w:rsid w:val="001D57DE"/>
    <w:rsid w:val="001E0968"/>
    <w:rsid w:val="001E1FBC"/>
    <w:rsid w:val="001E2BD9"/>
    <w:rsid w:val="001E571E"/>
    <w:rsid w:val="001E7BFB"/>
    <w:rsid w:val="001F22A0"/>
    <w:rsid w:val="001F4DFD"/>
    <w:rsid w:val="001F5EBA"/>
    <w:rsid w:val="001F669E"/>
    <w:rsid w:val="001F7394"/>
    <w:rsid w:val="0020021E"/>
    <w:rsid w:val="00202A1C"/>
    <w:rsid w:val="00205BAA"/>
    <w:rsid w:val="002102B2"/>
    <w:rsid w:val="0021291A"/>
    <w:rsid w:val="00215265"/>
    <w:rsid w:val="00215741"/>
    <w:rsid w:val="00217429"/>
    <w:rsid w:val="00217D07"/>
    <w:rsid w:val="00223ADA"/>
    <w:rsid w:val="00223BBB"/>
    <w:rsid w:val="002241EF"/>
    <w:rsid w:val="0022480F"/>
    <w:rsid w:val="00224A2A"/>
    <w:rsid w:val="002306EA"/>
    <w:rsid w:val="00230DF9"/>
    <w:rsid w:val="00231634"/>
    <w:rsid w:val="002318B6"/>
    <w:rsid w:val="00232B2B"/>
    <w:rsid w:val="002334CE"/>
    <w:rsid w:val="002370C8"/>
    <w:rsid w:val="002373CF"/>
    <w:rsid w:val="00242B07"/>
    <w:rsid w:val="00243623"/>
    <w:rsid w:val="00243778"/>
    <w:rsid w:val="00246A15"/>
    <w:rsid w:val="002501AF"/>
    <w:rsid w:val="002517A9"/>
    <w:rsid w:val="00252C47"/>
    <w:rsid w:val="00253054"/>
    <w:rsid w:val="00253B65"/>
    <w:rsid w:val="00256967"/>
    <w:rsid w:val="00262A6C"/>
    <w:rsid w:val="00263FB1"/>
    <w:rsid w:val="0026411D"/>
    <w:rsid w:val="00265345"/>
    <w:rsid w:val="00266C84"/>
    <w:rsid w:val="00267F55"/>
    <w:rsid w:val="00267F62"/>
    <w:rsid w:val="00270CB0"/>
    <w:rsid w:val="002734DF"/>
    <w:rsid w:val="00274174"/>
    <w:rsid w:val="00274FF8"/>
    <w:rsid w:val="00275560"/>
    <w:rsid w:val="002758C5"/>
    <w:rsid w:val="00276906"/>
    <w:rsid w:val="002829C9"/>
    <w:rsid w:val="0028458D"/>
    <w:rsid w:val="00286448"/>
    <w:rsid w:val="002901E5"/>
    <w:rsid w:val="00290A56"/>
    <w:rsid w:val="00293504"/>
    <w:rsid w:val="002A0729"/>
    <w:rsid w:val="002A2C0B"/>
    <w:rsid w:val="002B1B50"/>
    <w:rsid w:val="002B2166"/>
    <w:rsid w:val="002B4571"/>
    <w:rsid w:val="002B6768"/>
    <w:rsid w:val="002C1F93"/>
    <w:rsid w:val="002C229A"/>
    <w:rsid w:val="002C3C0A"/>
    <w:rsid w:val="002C5A92"/>
    <w:rsid w:val="002C7293"/>
    <w:rsid w:val="002D0E3A"/>
    <w:rsid w:val="002D0F24"/>
    <w:rsid w:val="002D3EAB"/>
    <w:rsid w:val="002E0F05"/>
    <w:rsid w:val="002E1189"/>
    <w:rsid w:val="002E2EAF"/>
    <w:rsid w:val="002E44A9"/>
    <w:rsid w:val="002E4F7D"/>
    <w:rsid w:val="002E6AEA"/>
    <w:rsid w:val="002E6ED6"/>
    <w:rsid w:val="002E752E"/>
    <w:rsid w:val="002F287C"/>
    <w:rsid w:val="002F3580"/>
    <w:rsid w:val="002F3B47"/>
    <w:rsid w:val="002F3F84"/>
    <w:rsid w:val="002F48E8"/>
    <w:rsid w:val="002F4AA4"/>
    <w:rsid w:val="002F60D6"/>
    <w:rsid w:val="0030225D"/>
    <w:rsid w:val="00302EB8"/>
    <w:rsid w:val="00304189"/>
    <w:rsid w:val="00305935"/>
    <w:rsid w:val="0030606F"/>
    <w:rsid w:val="00307321"/>
    <w:rsid w:val="00307937"/>
    <w:rsid w:val="00313FD4"/>
    <w:rsid w:val="003158AC"/>
    <w:rsid w:val="00315950"/>
    <w:rsid w:val="00315EC9"/>
    <w:rsid w:val="003167E3"/>
    <w:rsid w:val="00317692"/>
    <w:rsid w:val="00321A1B"/>
    <w:rsid w:val="0032347C"/>
    <w:rsid w:val="003246EC"/>
    <w:rsid w:val="00324E8A"/>
    <w:rsid w:val="00325A25"/>
    <w:rsid w:val="00325F98"/>
    <w:rsid w:val="0032738C"/>
    <w:rsid w:val="00330EC5"/>
    <w:rsid w:val="003325FE"/>
    <w:rsid w:val="00332601"/>
    <w:rsid w:val="003331B9"/>
    <w:rsid w:val="00333E8B"/>
    <w:rsid w:val="0033797A"/>
    <w:rsid w:val="00340D7C"/>
    <w:rsid w:val="003414B9"/>
    <w:rsid w:val="00341A1D"/>
    <w:rsid w:val="00341DBE"/>
    <w:rsid w:val="00342070"/>
    <w:rsid w:val="0034404E"/>
    <w:rsid w:val="003454D5"/>
    <w:rsid w:val="00347ED3"/>
    <w:rsid w:val="00350FBE"/>
    <w:rsid w:val="00357CA2"/>
    <w:rsid w:val="003609EC"/>
    <w:rsid w:val="00360FD4"/>
    <w:rsid w:val="00363190"/>
    <w:rsid w:val="003672BA"/>
    <w:rsid w:val="00372F5A"/>
    <w:rsid w:val="00373C52"/>
    <w:rsid w:val="00377CB5"/>
    <w:rsid w:val="00380E3B"/>
    <w:rsid w:val="00381CBC"/>
    <w:rsid w:val="00381D12"/>
    <w:rsid w:val="00382877"/>
    <w:rsid w:val="003834CA"/>
    <w:rsid w:val="00390E01"/>
    <w:rsid w:val="003935C4"/>
    <w:rsid w:val="00393BD9"/>
    <w:rsid w:val="0039428C"/>
    <w:rsid w:val="00394969"/>
    <w:rsid w:val="00395082"/>
    <w:rsid w:val="003954E9"/>
    <w:rsid w:val="003958CA"/>
    <w:rsid w:val="003A5B15"/>
    <w:rsid w:val="003A6EA5"/>
    <w:rsid w:val="003B0613"/>
    <w:rsid w:val="003B0B7F"/>
    <w:rsid w:val="003B149A"/>
    <w:rsid w:val="003B3765"/>
    <w:rsid w:val="003B3785"/>
    <w:rsid w:val="003B3B67"/>
    <w:rsid w:val="003B6ACE"/>
    <w:rsid w:val="003B6D73"/>
    <w:rsid w:val="003B7D0B"/>
    <w:rsid w:val="003C07CD"/>
    <w:rsid w:val="003C381F"/>
    <w:rsid w:val="003C58D7"/>
    <w:rsid w:val="003C6D6C"/>
    <w:rsid w:val="003D27AD"/>
    <w:rsid w:val="003D651D"/>
    <w:rsid w:val="003E0A54"/>
    <w:rsid w:val="003E5F68"/>
    <w:rsid w:val="003E604D"/>
    <w:rsid w:val="003E7178"/>
    <w:rsid w:val="003E7DE3"/>
    <w:rsid w:val="003F0DBA"/>
    <w:rsid w:val="003F37D0"/>
    <w:rsid w:val="003F41F1"/>
    <w:rsid w:val="003F47FB"/>
    <w:rsid w:val="003F6645"/>
    <w:rsid w:val="003F66A2"/>
    <w:rsid w:val="003F77E5"/>
    <w:rsid w:val="0040018D"/>
    <w:rsid w:val="00400C92"/>
    <w:rsid w:val="00406E5B"/>
    <w:rsid w:val="00410552"/>
    <w:rsid w:val="00411272"/>
    <w:rsid w:val="00412410"/>
    <w:rsid w:val="0041245A"/>
    <w:rsid w:val="00412D15"/>
    <w:rsid w:val="0041401A"/>
    <w:rsid w:val="00415B80"/>
    <w:rsid w:val="0042197B"/>
    <w:rsid w:val="00422E2C"/>
    <w:rsid w:val="00423BD4"/>
    <w:rsid w:val="0042565F"/>
    <w:rsid w:val="0043074D"/>
    <w:rsid w:val="0043368B"/>
    <w:rsid w:val="00436BF1"/>
    <w:rsid w:val="004412BD"/>
    <w:rsid w:val="0044372E"/>
    <w:rsid w:val="004445A3"/>
    <w:rsid w:val="00446864"/>
    <w:rsid w:val="00447396"/>
    <w:rsid w:val="00447535"/>
    <w:rsid w:val="00450569"/>
    <w:rsid w:val="004506BA"/>
    <w:rsid w:val="004510A5"/>
    <w:rsid w:val="00451929"/>
    <w:rsid w:val="004544D6"/>
    <w:rsid w:val="00455C34"/>
    <w:rsid w:val="00456240"/>
    <w:rsid w:val="004562C2"/>
    <w:rsid w:val="00456893"/>
    <w:rsid w:val="00457345"/>
    <w:rsid w:val="00463487"/>
    <w:rsid w:val="0046383E"/>
    <w:rsid w:val="00464BF4"/>
    <w:rsid w:val="00465B3F"/>
    <w:rsid w:val="00466C2D"/>
    <w:rsid w:val="00466F40"/>
    <w:rsid w:val="004719EA"/>
    <w:rsid w:val="00473BC3"/>
    <w:rsid w:val="00473F79"/>
    <w:rsid w:val="00474F89"/>
    <w:rsid w:val="0047684E"/>
    <w:rsid w:val="004849B8"/>
    <w:rsid w:val="00485AED"/>
    <w:rsid w:val="00492EC7"/>
    <w:rsid w:val="00493167"/>
    <w:rsid w:val="004932FF"/>
    <w:rsid w:val="00494CCF"/>
    <w:rsid w:val="004955EA"/>
    <w:rsid w:val="004978A4"/>
    <w:rsid w:val="004A1839"/>
    <w:rsid w:val="004A3316"/>
    <w:rsid w:val="004A428B"/>
    <w:rsid w:val="004A43BA"/>
    <w:rsid w:val="004A4539"/>
    <w:rsid w:val="004A5DB5"/>
    <w:rsid w:val="004A6DFE"/>
    <w:rsid w:val="004B094F"/>
    <w:rsid w:val="004B10AE"/>
    <w:rsid w:val="004B1876"/>
    <w:rsid w:val="004B1977"/>
    <w:rsid w:val="004C0212"/>
    <w:rsid w:val="004C2490"/>
    <w:rsid w:val="004C7739"/>
    <w:rsid w:val="004D22EA"/>
    <w:rsid w:val="004D3874"/>
    <w:rsid w:val="004D66A9"/>
    <w:rsid w:val="004D78F1"/>
    <w:rsid w:val="004D7F81"/>
    <w:rsid w:val="004E280E"/>
    <w:rsid w:val="004E43B4"/>
    <w:rsid w:val="004E43BA"/>
    <w:rsid w:val="004E5308"/>
    <w:rsid w:val="004F33C7"/>
    <w:rsid w:val="004F476E"/>
    <w:rsid w:val="005030B8"/>
    <w:rsid w:val="00503C49"/>
    <w:rsid w:val="00503CE4"/>
    <w:rsid w:val="00503D1F"/>
    <w:rsid w:val="00510311"/>
    <w:rsid w:val="005106CE"/>
    <w:rsid w:val="00511E3E"/>
    <w:rsid w:val="00513005"/>
    <w:rsid w:val="00516A2D"/>
    <w:rsid w:val="0051791C"/>
    <w:rsid w:val="005221D0"/>
    <w:rsid w:val="0052222B"/>
    <w:rsid w:val="00526CC4"/>
    <w:rsid w:val="00527B95"/>
    <w:rsid w:val="005317C1"/>
    <w:rsid w:val="00531E07"/>
    <w:rsid w:val="00533D9F"/>
    <w:rsid w:val="005349A2"/>
    <w:rsid w:val="005359BA"/>
    <w:rsid w:val="00536F8F"/>
    <w:rsid w:val="00545C9C"/>
    <w:rsid w:val="0054673F"/>
    <w:rsid w:val="0055191A"/>
    <w:rsid w:val="0055475B"/>
    <w:rsid w:val="00554D4A"/>
    <w:rsid w:val="00554F49"/>
    <w:rsid w:val="005561B1"/>
    <w:rsid w:val="005602F0"/>
    <w:rsid w:val="005603DE"/>
    <w:rsid w:val="00560985"/>
    <w:rsid w:val="00560DC7"/>
    <w:rsid w:val="00560FD0"/>
    <w:rsid w:val="00561CCA"/>
    <w:rsid w:val="00562C80"/>
    <w:rsid w:val="005634F6"/>
    <w:rsid w:val="005635D9"/>
    <w:rsid w:val="00564722"/>
    <w:rsid w:val="00566CC6"/>
    <w:rsid w:val="00567BAA"/>
    <w:rsid w:val="00576FD1"/>
    <w:rsid w:val="0058454B"/>
    <w:rsid w:val="0058569B"/>
    <w:rsid w:val="00585FED"/>
    <w:rsid w:val="00591128"/>
    <w:rsid w:val="00591CE2"/>
    <w:rsid w:val="005920C5"/>
    <w:rsid w:val="005924CA"/>
    <w:rsid w:val="00592959"/>
    <w:rsid w:val="005933AE"/>
    <w:rsid w:val="00593415"/>
    <w:rsid w:val="00595D8B"/>
    <w:rsid w:val="005963AD"/>
    <w:rsid w:val="0059701B"/>
    <w:rsid w:val="005A10A9"/>
    <w:rsid w:val="005A31F3"/>
    <w:rsid w:val="005B01E3"/>
    <w:rsid w:val="005B3DAB"/>
    <w:rsid w:val="005B40D4"/>
    <w:rsid w:val="005B5CD3"/>
    <w:rsid w:val="005B5DD2"/>
    <w:rsid w:val="005B7CD7"/>
    <w:rsid w:val="005C17C9"/>
    <w:rsid w:val="005C1FD3"/>
    <w:rsid w:val="005C2699"/>
    <w:rsid w:val="005C4FAF"/>
    <w:rsid w:val="005C53F8"/>
    <w:rsid w:val="005D068D"/>
    <w:rsid w:val="005D0A0D"/>
    <w:rsid w:val="005D3B10"/>
    <w:rsid w:val="005D3DD2"/>
    <w:rsid w:val="005D4A66"/>
    <w:rsid w:val="005D521C"/>
    <w:rsid w:val="005D7CE9"/>
    <w:rsid w:val="005E02F7"/>
    <w:rsid w:val="005F49F5"/>
    <w:rsid w:val="005F6FC6"/>
    <w:rsid w:val="00604302"/>
    <w:rsid w:val="00604718"/>
    <w:rsid w:val="00610B9F"/>
    <w:rsid w:val="00610EAE"/>
    <w:rsid w:val="0061214B"/>
    <w:rsid w:val="00614CD7"/>
    <w:rsid w:val="00614DE2"/>
    <w:rsid w:val="00617B04"/>
    <w:rsid w:val="00620205"/>
    <w:rsid w:val="00621A32"/>
    <w:rsid w:val="00622078"/>
    <w:rsid w:val="00622C12"/>
    <w:rsid w:val="006275F5"/>
    <w:rsid w:val="0063055C"/>
    <w:rsid w:val="0063287B"/>
    <w:rsid w:val="00632B58"/>
    <w:rsid w:val="006346F4"/>
    <w:rsid w:val="00636442"/>
    <w:rsid w:val="00636CCF"/>
    <w:rsid w:val="00637674"/>
    <w:rsid w:val="0064258F"/>
    <w:rsid w:val="0064374A"/>
    <w:rsid w:val="00643B74"/>
    <w:rsid w:val="006514DE"/>
    <w:rsid w:val="00651868"/>
    <w:rsid w:val="00652ED2"/>
    <w:rsid w:val="0065600B"/>
    <w:rsid w:val="00657462"/>
    <w:rsid w:val="0066002D"/>
    <w:rsid w:val="00663147"/>
    <w:rsid w:val="00664141"/>
    <w:rsid w:val="00664D58"/>
    <w:rsid w:val="00667050"/>
    <w:rsid w:val="00667448"/>
    <w:rsid w:val="006677FB"/>
    <w:rsid w:val="0067281B"/>
    <w:rsid w:val="0067515B"/>
    <w:rsid w:val="006760A7"/>
    <w:rsid w:val="006814FC"/>
    <w:rsid w:val="00681925"/>
    <w:rsid w:val="00681A32"/>
    <w:rsid w:val="00684128"/>
    <w:rsid w:val="0068485E"/>
    <w:rsid w:val="0068524C"/>
    <w:rsid w:val="006852DF"/>
    <w:rsid w:val="006857DA"/>
    <w:rsid w:val="0069053D"/>
    <w:rsid w:val="00690BB6"/>
    <w:rsid w:val="00691043"/>
    <w:rsid w:val="00691D48"/>
    <w:rsid w:val="00691D64"/>
    <w:rsid w:val="00691F58"/>
    <w:rsid w:val="00693AF5"/>
    <w:rsid w:val="00694FFD"/>
    <w:rsid w:val="00695693"/>
    <w:rsid w:val="00696112"/>
    <w:rsid w:val="00696CA2"/>
    <w:rsid w:val="00697CA8"/>
    <w:rsid w:val="006A0BFF"/>
    <w:rsid w:val="006A1BA1"/>
    <w:rsid w:val="006A389D"/>
    <w:rsid w:val="006A3A4B"/>
    <w:rsid w:val="006A513A"/>
    <w:rsid w:val="006A64B4"/>
    <w:rsid w:val="006B1E13"/>
    <w:rsid w:val="006B33CA"/>
    <w:rsid w:val="006C02A0"/>
    <w:rsid w:val="006C06BA"/>
    <w:rsid w:val="006C16FC"/>
    <w:rsid w:val="006D4DFF"/>
    <w:rsid w:val="006E045F"/>
    <w:rsid w:val="006E2ACA"/>
    <w:rsid w:val="006E35C6"/>
    <w:rsid w:val="006E73FF"/>
    <w:rsid w:val="006E785F"/>
    <w:rsid w:val="006F3F92"/>
    <w:rsid w:val="006F4025"/>
    <w:rsid w:val="006F50E3"/>
    <w:rsid w:val="006F5867"/>
    <w:rsid w:val="006F744F"/>
    <w:rsid w:val="006F7D88"/>
    <w:rsid w:val="006F7D94"/>
    <w:rsid w:val="007007B5"/>
    <w:rsid w:val="00705961"/>
    <w:rsid w:val="0070795E"/>
    <w:rsid w:val="007079B6"/>
    <w:rsid w:val="007114B6"/>
    <w:rsid w:val="007116CE"/>
    <w:rsid w:val="00711884"/>
    <w:rsid w:val="00711916"/>
    <w:rsid w:val="00713252"/>
    <w:rsid w:val="007132F3"/>
    <w:rsid w:val="00713F47"/>
    <w:rsid w:val="00715833"/>
    <w:rsid w:val="007220CE"/>
    <w:rsid w:val="007229F9"/>
    <w:rsid w:val="007265E7"/>
    <w:rsid w:val="00726C9C"/>
    <w:rsid w:val="00731829"/>
    <w:rsid w:val="00742AE3"/>
    <w:rsid w:val="0074401C"/>
    <w:rsid w:val="00745E56"/>
    <w:rsid w:val="00745FEC"/>
    <w:rsid w:val="007464F1"/>
    <w:rsid w:val="00747B8C"/>
    <w:rsid w:val="007533AA"/>
    <w:rsid w:val="007537CE"/>
    <w:rsid w:val="00753CC6"/>
    <w:rsid w:val="00757229"/>
    <w:rsid w:val="00762043"/>
    <w:rsid w:val="00765BAC"/>
    <w:rsid w:val="007713CC"/>
    <w:rsid w:val="0077296A"/>
    <w:rsid w:val="00772A4B"/>
    <w:rsid w:val="00773215"/>
    <w:rsid w:val="007750AD"/>
    <w:rsid w:val="00782580"/>
    <w:rsid w:val="00782F24"/>
    <w:rsid w:val="007851AB"/>
    <w:rsid w:val="0078595B"/>
    <w:rsid w:val="00790BCD"/>
    <w:rsid w:val="0079178B"/>
    <w:rsid w:val="007928B9"/>
    <w:rsid w:val="00792B0C"/>
    <w:rsid w:val="00792F7E"/>
    <w:rsid w:val="00795FF8"/>
    <w:rsid w:val="00796B5A"/>
    <w:rsid w:val="00797F9F"/>
    <w:rsid w:val="007A23FA"/>
    <w:rsid w:val="007A28EC"/>
    <w:rsid w:val="007A59A8"/>
    <w:rsid w:val="007A5E98"/>
    <w:rsid w:val="007A63E9"/>
    <w:rsid w:val="007B06D1"/>
    <w:rsid w:val="007B1D6E"/>
    <w:rsid w:val="007B41FA"/>
    <w:rsid w:val="007B67F0"/>
    <w:rsid w:val="007B7FD4"/>
    <w:rsid w:val="007C22F5"/>
    <w:rsid w:val="007C38DB"/>
    <w:rsid w:val="007C4985"/>
    <w:rsid w:val="007C5B58"/>
    <w:rsid w:val="007D46CC"/>
    <w:rsid w:val="007D5751"/>
    <w:rsid w:val="007D5785"/>
    <w:rsid w:val="007D7DC7"/>
    <w:rsid w:val="007E08EE"/>
    <w:rsid w:val="007E0B04"/>
    <w:rsid w:val="007E1E75"/>
    <w:rsid w:val="007E4C67"/>
    <w:rsid w:val="007E686D"/>
    <w:rsid w:val="007E72AD"/>
    <w:rsid w:val="007F63D8"/>
    <w:rsid w:val="007F7CAA"/>
    <w:rsid w:val="007F7FE0"/>
    <w:rsid w:val="0080018B"/>
    <w:rsid w:val="008025BF"/>
    <w:rsid w:val="00802DCA"/>
    <w:rsid w:val="00807449"/>
    <w:rsid w:val="008105F2"/>
    <w:rsid w:val="008109A6"/>
    <w:rsid w:val="00811828"/>
    <w:rsid w:val="00811CA4"/>
    <w:rsid w:val="00812A7C"/>
    <w:rsid w:val="008141E3"/>
    <w:rsid w:val="008144D1"/>
    <w:rsid w:val="00815A49"/>
    <w:rsid w:val="00816C16"/>
    <w:rsid w:val="008202CE"/>
    <w:rsid w:val="0082089C"/>
    <w:rsid w:val="00821830"/>
    <w:rsid w:val="00822965"/>
    <w:rsid w:val="00822CA4"/>
    <w:rsid w:val="0082335E"/>
    <w:rsid w:val="00823FEF"/>
    <w:rsid w:val="00824E5A"/>
    <w:rsid w:val="00827929"/>
    <w:rsid w:val="00831135"/>
    <w:rsid w:val="00831881"/>
    <w:rsid w:val="0083467C"/>
    <w:rsid w:val="00834F3A"/>
    <w:rsid w:val="00837FF5"/>
    <w:rsid w:val="00841AFB"/>
    <w:rsid w:val="00841E9C"/>
    <w:rsid w:val="0084511D"/>
    <w:rsid w:val="008453C6"/>
    <w:rsid w:val="00846B0C"/>
    <w:rsid w:val="00850951"/>
    <w:rsid w:val="008545A9"/>
    <w:rsid w:val="00856C57"/>
    <w:rsid w:val="0086079C"/>
    <w:rsid w:val="00860A58"/>
    <w:rsid w:val="00864223"/>
    <w:rsid w:val="00864AF8"/>
    <w:rsid w:val="00864CA7"/>
    <w:rsid w:val="00866F95"/>
    <w:rsid w:val="008707F9"/>
    <w:rsid w:val="008744C1"/>
    <w:rsid w:val="00877B76"/>
    <w:rsid w:val="00886270"/>
    <w:rsid w:val="00886FB4"/>
    <w:rsid w:val="0088753C"/>
    <w:rsid w:val="00887A16"/>
    <w:rsid w:val="008924A2"/>
    <w:rsid w:val="00892541"/>
    <w:rsid w:val="00893018"/>
    <w:rsid w:val="008A00D2"/>
    <w:rsid w:val="008A4EC8"/>
    <w:rsid w:val="008A522E"/>
    <w:rsid w:val="008A58F1"/>
    <w:rsid w:val="008A7BF9"/>
    <w:rsid w:val="008B11BD"/>
    <w:rsid w:val="008B2D5E"/>
    <w:rsid w:val="008B50C5"/>
    <w:rsid w:val="008B5DAC"/>
    <w:rsid w:val="008B7940"/>
    <w:rsid w:val="008C060A"/>
    <w:rsid w:val="008C2F60"/>
    <w:rsid w:val="008C55D9"/>
    <w:rsid w:val="008D1301"/>
    <w:rsid w:val="008D32B2"/>
    <w:rsid w:val="008D34B9"/>
    <w:rsid w:val="008D4856"/>
    <w:rsid w:val="008D4C15"/>
    <w:rsid w:val="008D5A1F"/>
    <w:rsid w:val="008D7660"/>
    <w:rsid w:val="008E0A92"/>
    <w:rsid w:val="008E0D41"/>
    <w:rsid w:val="008E1B9D"/>
    <w:rsid w:val="008E29B6"/>
    <w:rsid w:val="008F04AB"/>
    <w:rsid w:val="008F3343"/>
    <w:rsid w:val="008F4A04"/>
    <w:rsid w:val="008F6717"/>
    <w:rsid w:val="008F6FC8"/>
    <w:rsid w:val="00903472"/>
    <w:rsid w:val="00905CA3"/>
    <w:rsid w:val="0091121B"/>
    <w:rsid w:val="00914FD7"/>
    <w:rsid w:val="00915AD5"/>
    <w:rsid w:val="00916C47"/>
    <w:rsid w:val="009202BA"/>
    <w:rsid w:val="00920E12"/>
    <w:rsid w:val="00921655"/>
    <w:rsid w:val="00921682"/>
    <w:rsid w:val="00921843"/>
    <w:rsid w:val="00922268"/>
    <w:rsid w:val="00923CB0"/>
    <w:rsid w:val="009245D3"/>
    <w:rsid w:val="00925262"/>
    <w:rsid w:val="0092670E"/>
    <w:rsid w:val="00927B64"/>
    <w:rsid w:val="0093110E"/>
    <w:rsid w:val="00932FAC"/>
    <w:rsid w:val="00940590"/>
    <w:rsid w:val="009408AD"/>
    <w:rsid w:val="009421D6"/>
    <w:rsid w:val="00943709"/>
    <w:rsid w:val="009441FB"/>
    <w:rsid w:val="009445CD"/>
    <w:rsid w:val="009461CC"/>
    <w:rsid w:val="009471EC"/>
    <w:rsid w:val="00947A42"/>
    <w:rsid w:val="00955AA9"/>
    <w:rsid w:val="00956235"/>
    <w:rsid w:val="00957E86"/>
    <w:rsid w:val="00960731"/>
    <w:rsid w:val="00962DE6"/>
    <w:rsid w:val="00964EE1"/>
    <w:rsid w:val="00965306"/>
    <w:rsid w:val="009677EE"/>
    <w:rsid w:val="00967CAF"/>
    <w:rsid w:val="00967D64"/>
    <w:rsid w:val="00970BFF"/>
    <w:rsid w:val="00975B4F"/>
    <w:rsid w:val="009779E6"/>
    <w:rsid w:val="0098462A"/>
    <w:rsid w:val="00984D60"/>
    <w:rsid w:val="009865DC"/>
    <w:rsid w:val="0099360C"/>
    <w:rsid w:val="00994392"/>
    <w:rsid w:val="00994958"/>
    <w:rsid w:val="00995B8F"/>
    <w:rsid w:val="009A14BF"/>
    <w:rsid w:val="009A1B46"/>
    <w:rsid w:val="009A2263"/>
    <w:rsid w:val="009B041F"/>
    <w:rsid w:val="009B4C45"/>
    <w:rsid w:val="009B55BA"/>
    <w:rsid w:val="009B675F"/>
    <w:rsid w:val="009B7904"/>
    <w:rsid w:val="009C0AB2"/>
    <w:rsid w:val="009C0BB6"/>
    <w:rsid w:val="009C0C12"/>
    <w:rsid w:val="009C64D5"/>
    <w:rsid w:val="009C6DE9"/>
    <w:rsid w:val="009D075B"/>
    <w:rsid w:val="009D13A1"/>
    <w:rsid w:val="009D18F6"/>
    <w:rsid w:val="009D28A7"/>
    <w:rsid w:val="009D3E8F"/>
    <w:rsid w:val="009D56C9"/>
    <w:rsid w:val="009D6BFC"/>
    <w:rsid w:val="009D7205"/>
    <w:rsid w:val="009E244F"/>
    <w:rsid w:val="009E342D"/>
    <w:rsid w:val="009E51E3"/>
    <w:rsid w:val="009E576B"/>
    <w:rsid w:val="009E6831"/>
    <w:rsid w:val="009E73A8"/>
    <w:rsid w:val="009F63B2"/>
    <w:rsid w:val="00A014B1"/>
    <w:rsid w:val="00A0321F"/>
    <w:rsid w:val="00A04EA7"/>
    <w:rsid w:val="00A15296"/>
    <w:rsid w:val="00A1529A"/>
    <w:rsid w:val="00A15A38"/>
    <w:rsid w:val="00A15E66"/>
    <w:rsid w:val="00A16256"/>
    <w:rsid w:val="00A17E75"/>
    <w:rsid w:val="00A21288"/>
    <w:rsid w:val="00A23824"/>
    <w:rsid w:val="00A24151"/>
    <w:rsid w:val="00A2666B"/>
    <w:rsid w:val="00A31D8A"/>
    <w:rsid w:val="00A325EB"/>
    <w:rsid w:val="00A36A4D"/>
    <w:rsid w:val="00A40E29"/>
    <w:rsid w:val="00A41DA4"/>
    <w:rsid w:val="00A41EDD"/>
    <w:rsid w:val="00A4498E"/>
    <w:rsid w:val="00A44CBE"/>
    <w:rsid w:val="00A459CF"/>
    <w:rsid w:val="00A47933"/>
    <w:rsid w:val="00A50BEC"/>
    <w:rsid w:val="00A53FE1"/>
    <w:rsid w:val="00A54453"/>
    <w:rsid w:val="00A5746D"/>
    <w:rsid w:val="00A57FA9"/>
    <w:rsid w:val="00A60C45"/>
    <w:rsid w:val="00A6189A"/>
    <w:rsid w:val="00A626C2"/>
    <w:rsid w:val="00A64354"/>
    <w:rsid w:val="00A64F3D"/>
    <w:rsid w:val="00A66792"/>
    <w:rsid w:val="00A668A5"/>
    <w:rsid w:val="00A67AA1"/>
    <w:rsid w:val="00A7213D"/>
    <w:rsid w:val="00A73A14"/>
    <w:rsid w:val="00A75E1F"/>
    <w:rsid w:val="00A8031E"/>
    <w:rsid w:val="00A80BAA"/>
    <w:rsid w:val="00A82ADF"/>
    <w:rsid w:val="00A83E69"/>
    <w:rsid w:val="00A8448F"/>
    <w:rsid w:val="00A85046"/>
    <w:rsid w:val="00A8552D"/>
    <w:rsid w:val="00A859C9"/>
    <w:rsid w:val="00A86EF5"/>
    <w:rsid w:val="00A90315"/>
    <w:rsid w:val="00A91DCB"/>
    <w:rsid w:val="00A93B36"/>
    <w:rsid w:val="00A9488C"/>
    <w:rsid w:val="00A96BA0"/>
    <w:rsid w:val="00A970C6"/>
    <w:rsid w:val="00AA16DA"/>
    <w:rsid w:val="00AA1E55"/>
    <w:rsid w:val="00AA56CE"/>
    <w:rsid w:val="00AA748F"/>
    <w:rsid w:val="00AB033C"/>
    <w:rsid w:val="00AB758B"/>
    <w:rsid w:val="00AC037D"/>
    <w:rsid w:val="00AC0728"/>
    <w:rsid w:val="00AC0C7F"/>
    <w:rsid w:val="00AC200E"/>
    <w:rsid w:val="00AC45DE"/>
    <w:rsid w:val="00AC578A"/>
    <w:rsid w:val="00AC7859"/>
    <w:rsid w:val="00AD241A"/>
    <w:rsid w:val="00AD35AE"/>
    <w:rsid w:val="00AD3615"/>
    <w:rsid w:val="00AD4398"/>
    <w:rsid w:val="00AD4B39"/>
    <w:rsid w:val="00AE1F53"/>
    <w:rsid w:val="00AE40B0"/>
    <w:rsid w:val="00AE4B6E"/>
    <w:rsid w:val="00AE6127"/>
    <w:rsid w:val="00AE7A2B"/>
    <w:rsid w:val="00AF0938"/>
    <w:rsid w:val="00AF195C"/>
    <w:rsid w:val="00AF409E"/>
    <w:rsid w:val="00AF4E42"/>
    <w:rsid w:val="00AF4F5A"/>
    <w:rsid w:val="00AF5F41"/>
    <w:rsid w:val="00B00ADB"/>
    <w:rsid w:val="00B023DC"/>
    <w:rsid w:val="00B032F5"/>
    <w:rsid w:val="00B036F7"/>
    <w:rsid w:val="00B0650C"/>
    <w:rsid w:val="00B11E7A"/>
    <w:rsid w:val="00B13B21"/>
    <w:rsid w:val="00B14154"/>
    <w:rsid w:val="00B144E5"/>
    <w:rsid w:val="00B148BB"/>
    <w:rsid w:val="00B14DFF"/>
    <w:rsid w:val="00B22B52"/>
    <w:rsid w:val="00B22CD5"/>
    <w:rsid w:val="00B24B72"/>
    <w:rsid w:val="00B2584F"/>
    <w:rsid w:val="00B27175"/>
    <w:rsid w:val="00B32682"/>
    <w:rsid w:val="00B329FA"/>
    <w:rsid w:val="00B35560"/>
    <w:rsid w:val="00B356C8"/>
    <w:rsid w:val="00B3630F"/>
    <w:rsid w:val="00B36E45"/>
    <w:rsid w:val="00B41890"/>
    <w:rsid w:val="00B4236B"/>
    <w:rsid w:val="00B45C4D"/>
    <w:rsid w:val="00B46023"/>
    <w:rsid w:val="00B47E60"/>
    <w:rsid w:val="00B5376D"/>
    <w:rsid w:val="00B5611B"/>
    <w:rsid w:val="00B56724"/>
    <w:rsid w:val="00B56AF9"/>
    <w:rsid w:val="00B630C0"/>
    <w:rsid w:val="00B6344E"/>
    <w:rsid w:val="00B646D9"/>
    <w:rsid w:val="00B65714"/>
    <w:rsid w:val="00B658AB"/>
    <w:rsid w:val="00B667C1"/>
    <w:rsid w:val="00B71DC8"/>
    <w:rsid w:val="00B72212"/>
    <w:rsid w:val="00B74552"/>
    <w:rsid w:val="00B75B41"/>
    <w:rsid w:val="00B8060E"/>
    <w:rsid w:val="00B816BD"/>
    <w:rsid w:val="00B82CF2"/>
    <w:rsid w:val="00B8339A"/>
    <w:rsid w:val="00B84339"/>
    <w:rsid w:val="00B852D7"/>
    <w:rsid w:val="00B86813"/>
    <w:rsid w:val="00B86B5F"/>
    <w:rsid w:val="00B87183"/>
    <w:rsid w:val="00B916BA"/>
    <w:rsid w:val="00B91E02"/>
    <w:rsid w:val="00B91E1E"/>
    <w:rsid w:val="00B93B06"/>
    <w:rsid w:val="00B9403A"/>
    <w:rsid w:val="00B9507D"/>
    <w:rsid w:val="00B9566C"/>
    <w:rsid w:val="00BA262F"/>
    <w:rsid w:val="00BA55E2"/>
    <w:rsid w:val="00BB10ED"/>
    <w:rsid w:val="00BB1375"/>
    <w:rsid w:val="00BB14F9"/>
    <w:rsid w:val="00BB3857"/>
    <w:rsid w:val="00BB589D"/>
    <w:rsid w:val="00BB6557"/>
    <w:rsid w:val="00BB7FFA"/>
    <w:rsid w:val="00BC02D7"/>
    <w:rsid w:val="00BC1813"/>
    <w:rsid w:val="00BC1ED9"/>
    <w:rsid w:val="00BC21EF"/>
    <w:rsid w:val="00BC271C"/>
    <w:rsid w:val="00BC3348"/>
    <w:rsid w:val="00BC3A29"/>
    <w:rsid w:val="00BC5597"/>
    <w:rsid w:val="00BC6A28"/>
    <w:rsid w:val="00BD16CF"/>
    <w:rsid w:val="00BD1892"/>
    <w:rsid w:val="00BD23EC"/>
    <w:rsid w:val="00BD287A"/>
    <w:rsid w:val="00BD3A56"/>
    <w:rsid w:val="00BD4BA2"/>
    <w:rsid w:val="00BD6572"/>
    <w:rsid w:val="00BE72CC"/>
    <w:rsid w:val="00BE7360"/>
    <w:rsid w:val="00BF0739"/>
    <w:rsid w:val="00BF08A1"/>
    <w:rsid w:val="00BF3E49"/>
    <w:rsid w:val="00BF5B50"/>
    <w:rsid w:val="00BF5D9F"/>
    <w:rsid w:val="00C015D3"/>
    <w:rsid w:val="00C01CAB"/>
    <w:rsid w:val="00C046B3"/>
    <w:rsid w:val="00C04ED5"/>
    <w:rsid w:val="00C07238"/>
    <w:rsid w:val="00C11197"/>
    <w:rsid w:val="00C12F43"/>
    <w:rsid w:val="00C1327A"/>
    <w:rsid w:val="00C135FF"/>
    <w:rsid w:val="00C13AD7"/>
    <w:rsid w:val="00C140BC"/>
    <w:rsid w:val="00C17880"/>
    <w:rsid w:val="00C17D9A"/>
    <w:rsid w:val="00C22D1A"/>
    <w:rsid w:val="00C22F2B"/>
    <w:rsid w:val="00C306B4"/>
    <w:rsid w:val="00C32D3B"/>
    <w:rsid w:val="00C34D0E"/>
    <w:rsid w:val="00C36184"/>
    <w:rsid w:val="00C377F7"/>
    <w:rsid w:val="00C411C9"/>
    <w:rsid w:val="00C434D1"/>
    <w:rsid w:val="00C45C1B"/>
    <w:rsid w:val="00C46E36"/>
    <w:rsid w:val="00C477CE"/>
    <w:rsid w:val="00C5000E"/>
    <w:rsid w:val="00C514B6"/>
    <w:rsid w:val="00C5224D"/>
    <w:rsid w:val="00C52BF5"/>
    <w:rsid w:val="00C54767"/>
    <w:rsid w:val="00C54D87"/>
    <w:rsid w:val="00C5516B"/>
    <w:rsid w:val="00C619AF"/>
    <w:rsid w:val="00C6219B"/>
    <w:rsid w:val="00C62706"/>
    <w:rsid w:val="00C647AB"/>
    <w:rsid w:val="00C649D6"/>
    <w:rsid w:val="00C65179"/>
    <w:rsid w:val="00C660BC"/>
    <w:rsid w:val="00C70D01"/>
    <w:rsid w:val="00C7102F"/>
    <w:rsid w:val="00C71141"/>
    <w:rsid w:val="00C7246F"/>
    <w:rsid w:val="00C72C34"/>
    <w:rsid w:val="00C733FE"/>
    <w:rsid w:val="00C7455F"/>
    <w:rsid w:val="00C74A25"/>
    <w:rsid w:val="00C74B60"/>
    <w:rsid w:val="00C74BF7"/>
    <w:rsid w:val="00C74E37"/>
    <w:rsid w:val="00C75E91"/>
    <w:rsid w:val="00C76131"/>
    <w:rsid w:val="00C76C02"/>
    <w:rsid w:val="00C76DFE"/>
    <w:rsid w:val="00C826A5"/>
    <w:rsid w:val="00C84C65"/>
    <w:rsid w:val="00C91030"/>
    <w:rsid w:val="00C9140C"/>
    <w:rsid w:val="00C91A11"/>
    <w:rsid w:val="00C93C1D"/>
    <w:rsid w:val="00C94055"/>
    <w:rsid w:val="00C94CD8"/>
    <w:rsid w:val="00CA17F8"/>
    <w:rsid w:val="00CA25E2"/>
    <w:rsid w:val="00CA363D"/>
    <w:rsid w:val="00CA3F34"/>
    <w:rsid w:val="00CA4938"/>
    <w:rsid w:val="00CA513B"/>
    <w:rsid w:val="00CA5151"/>
    <w:rsid w:val="00CB308C"/>
    <w:rsid w:val="00CB3CBC"/>
    <w:rsid w:val="00CB449C"/>
    <w:rsid w:val="00CB6776"/>
    <w:rsid w:val="00CB6D32"/>
    <w:rsid w:val="00CB7676"/>
    <w:rsid w:val="00CB7920"/>
    <w:rsid w:val="00CC1C12"/>
    <w:rsid w:val="00CC4BC2"/>
    <w:rsid w:val="00CC6468"/>
    <w:rsid w:val="00CC6BA1"/>
    <w:rsid w:val="00CD02E3"/>
    <w:rsid w:val="00CD118F"/>
    <w:rsid w:val="00CE01B1"/>
    <w:rsid w:val="00CE1D47"/>
    <w:rsid w:val="00CE4108"/>
    <w:rsid w:val="00CE4AA3"/>
    <w:rsid w:val="00CE68A1"/>
    <w:rsid w:val="00CF15A6"/>
    <w:rsid w:val="00CF18A1"/>
    <w:rsid w:val="00CF3323"/>
    <w:rsid w:val="00CF3F00"/>
    <w:rsid w:val="00CF50A2"/>
    <w:rsid w:val="00CF79D3"/>
    <w:rsid w:val="00CF7C64"/>
    <w:rsid w:val="00D00770"/>
    <w:rsid w:val="00D017D0"/>
    <w:rsid w:val="00D05215"/>
    <w:rsid w:val="00D06536"/>
    <w:rsid w:val="00D07E8F"/>
    <w:rsid w:val="00D10FF3"/>
    <w:rsid w:val="00D1219C"/>
    <w:rsid w:val="00D14933"/>
    <w:rsid w:val="00D16442"/>
    <w:rsid w:val="00D17870"/>
    <w:rsid w:val="00D23CF8"/>
    <w:rsid w:val="00D24207"/>
    <w:rsid w:val="00D25712"/>
    <w:rsid w:val="00D27C83"/>
    <w:rsid w:val="00D326A9"/>
    <w:rsid w:val="00D339FD"/>
    <w:rsid w:val="00D351BF"/>
    <w:rsid w:val="00D35AFE"/>
    <w:rsid w:val="00D35C7E"/>
    <w:rsid w:val="00D36672"/>
    <w:rsid w:val="00D36883"/>
    <w:rsid w:val="00D36F0B"/>
    <w:rsid w:val="00D42956"/>
    <w:rsid w:val="00D521FD"/>
    <w:rsid w:val="00D5304F"/>
    <w:rsid w:val="00D5307E"/>
    <w:rsid w:val="00D545B2"/>
    <w:rsid w:val="00D54CE9"/>
    <w:rsid w:val="00D54E64"/>
    <w:rsid w:val="00D55560"/>
    <w:rsid w:val="00D555CB"/>
    <w:rsid w:val="00D55A48"/>
    <w:rsid w:val="00D563E1"/>
    <w:rsid w:val="00D56860"/>
    <w:rsid w:val="00D632A0"/>
    <w:rsid w:val="00D641FA"/>
    <w:rsid w:val="00D656C9"/>
    <w:rsid w:val="00D656F2"/>
    <w:rsid w:val="00D65CE1"/>
    <w:rsid w:val="00D671E1"/>
    <w:rsid w:val="00D674A3"/>
    <w:rsid w:val="00D67691"/>
    <w:rsid w:val="00D67759"/>
    <w:rsid w:val="00D67D26"/>
    <w:rsid w:val="00D7191B"/>
    <w:rsid w:val="00D73BAA"/>
    <w:rsid w:val="00D73C11"/>
    <w:rsid w:val="00D74881"/>
    <w:rsid w:val="00D7495D"/>
    <w:rsid w:val="00D76C07"/>
    <w:rsid w:val="00D80ABA"/>
    <w:rsid w:val="00D816CD"/>
    <w:rsid w:val="00D83190"/>
    <w:rsid w:val="00D835D0"/>
    <w:rsid w:val="00D84C29"/>
    <w:rsid w:val="00D84F05"/>
    <w:rsid w:val="00D87CDC"/>
    <w:rsid w:val="00D9346F"/>
    <w:rsid w:val="00D94DE1"/>
    <w:rsid w:val="00D9546B"/>
    <w:rsid w:val="00D95F5B"/>
    <w:rsid w:val="00D96396"/>
    <w:rsid w:val="00D96B14"/>
    <w:rsid w:val="00D97177"/>
    <w:rsid w:val="00DA1BAE"/>
    <w:rsid w:val="00DA254B"/>
    <w:rsid w:val="00DA2851"/>
    <w:rsid w:val="00DA4A32"/>
    <w:rsid w:val="00DA62C1"/>
    <w:rsid w:val="00DA62CE"/>
    <w:rsid w:val="00DA7B9E"/>
    <w:rsid w:val="00DB30BB"/>
    <w:rsid w:val="00DB34C7"/>
    <w:rsid w:val="00DB5330"/>
    <w:rsid w:val="00DB67EB"/>
    <w:rsid w:val="00DC0CA3"/>
    <w:rsid w:val="00DC1562"/>
    <w:rsid w:val="00DC4848"/>
    <w:rsid w:val="00DD6386"/>
    <w:rsid w:val="00DD6C3F"/>
    <w:rsid w:val="00DE0128"/>
    <w:rsid w:val="00DE1113"/>
    <w:rsid w:val="00DE2C87"/>
    <w:rsid w:val="00DE46E6"/>
    <w:rsid w:val="00DE5656"/>
    <w:rsid w:val="00DE690E"/>
    <w:rsid w:val="00DF12FD"/>
    <w:rsid w:val="00DF3466"/>
    <w:rsid w:val="00DF37D7"/>
    <w:rsid w:val="00DF42C5"/>
    <w:rsid w:val="00DF66D2"/>
    <w:rsid w:val="00DF6E01"/>
    <w:rsid w:val="00E04765"/>
    <w:rsid w:val="00E12711"/>
    <w:rsid w:val="00E12F50"/>
    <w:rsid w:val="00E12F54"/>
    <w:rsid w:val="00E21F6E"/>
    <w:rsid w:val="00E226A8"/>
    <w:rsid w:val="00E250CE"/>
    <w:rsid w:val="00E304B2"/>
    <w:rsid w:val="00E36D34"/>
    <w:rsid w:val="00E41717"/>
    <w:rsid w:val="00E41E5D"/>
    <w:rsid w:val="00E46921"/>
    <w:rsid w:val="00E4727E"/>
    <w:rsid w:val="00E50610"/>
    <w:rsid w:val="00E50A42"/>
    <w:rsid w:val="00E52C2B"/>
    <w:rsid w:val="00E5309E"/>
    <w:rsid w:val="00E54708"/>
    <w:rsid w:val="00E56E3F"/>
    <w:rsid w:val="00E5727C"/>
    <w:rsid w:val="00E619F3"/>
    <w:rsid w:val="00E665F4"/>
    <w:rsid w:val="00E70AD7"/>
    <w:rsid w:val="00E70D3F"/>
    <w:rsid w:val="00E84AF8"/>
    <w:rsid w:val="00E84D9A"/>
    <w:rsid w:val="00E86B57"/>
    <w:rsid w:val="00E87D8A"/>
    <w:rsid w:val="00E90E16"/>
    <w:rsid w:val="00E93850"/>
    <w:rsid w:val="00E9513E"/>
    <w:rsid w:val="00E96DE2"/>
    <w:rsid w:val="00E97B90"/>
    <w:rsid w:val="00E97FE5"/>
    <w:rsid w:val="00EA1FBC"/>
    <w:rsid w:val="00EA25D2"/>
    <w:rsid w:val="00EA2601"/>
    <w:rsid w:val="00EA669C"/>
    <w:rsid w:val="00EB268B"/>
    <w:rsid w:val="00EB7A36"/>
    <w:rsid w:val="00EC13C6"/>
    <w:rsid w:val="00EC18A9"/>
    <w:rsid w:val="00EC42FB"/>
    <w:rsid w:val="00EC7B17"/>
    <w:rsid w:val="00ED00F9"/>
    <w:rsid w:val="00ED5101"/>
    <w:rsid w:val="00ED79B5"/>
    <w:rsid w:val="00EE4900"/>
    <w:rsid w:val="00EE4B2C"/>
    <w:rsid w:val="00EF1185"/>
    <w:rsid w:val="00EF15F1"/>
    <w:rsid w:val="00EF1D19"/>
    <w:rsid w:val="00EF45AA"/>
    <w:rsid w:val="00F00E2E"/>
    <w:rsid w:val="00F02D0A"/>
    <w:rsid w:val="00F02F60"/>
    <w:rsid w:val="00F041D2"/>
    <w:rsid w:val="00F07F95"/>
    <w:rsid w:val="00F1002B"/>
    <w:rsid w:val="00F11359"/>
    <w:rsid w:val="00F121A9"/>
    <w:rsid w:val="00F12939"/>
    <w:rsid w:val="00F13E4C"/>
    <w:rsid w:val="00F14763"/>
    <w:rsid w:val="00F15224"/>
    <w:rsid w:val="00F164A9"/>
    <w:rsid w:val="00F176DF"/>
    <w:rsid w:val="00F219AD"/>
    <w:rsid w:val="00F23505"/>
    <w:rsid w:val="00F23AFE"/>
    <w:rsid w:val="00F264FC"/>
    <w:rsid w:val="00F27907"/>
    <w:rsid w:val="00F312E0"/>
    <w:rsid w:val="00F35203"/>
    <w:rsid w:val="00F35B1D"/>
    <w:rsid w:val="00F43D88"/>
    <w:rsid w:val="00F4464E"/>
    <w:rsid w:val="00F45893"/>
    <w:rsid w:val="00F52695"/>
    <w:rsid w:val="00F52D92"/>
    <w:rsid w:val="00F52E38"/>
    <w:rsid w:val="00F54FC0"/>
    <w:rsid w:val="00F605C4"/>
    <w:rsid w:val="00F6146F"/>
    <w:rsid w:val="00F67B11"/>
    <w:rsid w:val="00F67EA6"/>
    <w:rsid w:val="00F70116"/>
    <w:rsid w:val="00F7267B"/>
    <w:rsid w:val="00F759A8"/>
    <w:rsid w:val="00F80392"/>
    <w:rsid w:val="00F83D60"/>
    <w:rsid w:val="00F87E30"/>
    <w:rsid w:val="00F900F1"/>
    <w:rsid w:val="00F919DF"/>
    <w:rsid w:val="00F92892"/>
    <w:rsid w:val="00F928FD"/>
    <w:rsid w:val="00F92DD2"/>
    <w:rsid w:val="00F933A7"/>
    <w:rsid w:val="00FA2F60"/>
    <w:rsid w:val="00FA5066"/>
    <w:rsid w:val="00FA6A4F"/>
    <w:rsid w:val="00FB2A7E"/>
    <w:rsid w:val="00FB349B"/>
    <w:rsid w:val="00FB3CE6"/>
    <w:rsid w:val="00FB6357"/>
    <w:rsid w:val="00FB734B"/>
    <w:rsid w:val="00FB7835"/>
    <w:rsid w:val="00FC35E0"/>
    <w:rsid w:val="00FC43D2"/>
    <w:rsid w:val="00FC46D4"/>
    <w:rsid w:val="00FC59E5"/>
    <w:rsid w:val="00FC63B9"/>
    <w:rsid w:val="00FC66BE"/>
    <w:rsid w:val="00FD051C"/>
    <w:rsid w:val="00FD3A20"/>
    <w:rsid w:val="00FD4FD0"/>
    <w:rsid w:val="00FE001A"/>
    <w:rsid w:val="00FE0AE5"/>
    <w:rsid w:val="00FE13BA"/>
    <w:rsid w:val="00FE2B09"/>
    <w:rsid w:val="00FE3B79"/>
    <w:rsid w:val="00FE63E2"/>
    <w:rsid w:val="00FE7A0F"/>
    <w:rsid w:val="00FF2FE8"/>
    <w:rsid w:val="00FF3F06"/>
    <w:rsid w:val="00FF653C"/>
    <w:rsid w:val="00FF7BDD"/>
    <w:rsid w:val="00FF7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A10A9"/>
    <w:pPr>
      <w:suppressAutoHyphens/>
    </w:pPr>
    <w:rPr>
      <w:sz w:val="24"/>
      <w:szCs w:val="24"/>
      <w:lang w:val="ru-RU" w:eastAsia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A10A9"/>
    <w:pPr>
      <w:keepNext/>
      <w:autoSpaceDE w:val="0"/>
      <w:jc w:val="center"/>
      <w:outlineLvl w:val="0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A10A9"/>
    <w:pPr>
      <w:keepNext/>
      <w:autoSpaceDE w:val="0"/>
      <w:jc w:val="both"/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5A10A9"/>
    <w:pPr>
      <w:keepNext/>
      <w:autoSpaceDE w:val="0"/>
      <w:jc w:val="center"/>
      <w:outlineLvl w:val="2"/>
    </w:pPr>
    <w:rPr>
      <w:lang w:val="uk-UA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A10A9"/>
    <w:pPr>
      <w:keepNext/>
      <w:autoSpaceDE w:val="0"/>
      <w:outlineLvl w:val="3"/>
    </w:pPr>
    <w:rPr>
      <w:lang w:val="uk-UA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A10A9"/>
    <w:pPr>
      <w:keepNext/>
      <w:autoSpaceDE w:val="0"/>
      <w:outlineLvl w:val="4"/>
    </w:pPr>
    <w:rPr>
      <w:lang w:val="uk-UA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A10A9"/>
    <w:pPr>
      <w:keepNext/>
      <w:autoSpaceDE w:val="0"/>
      <w:jc w:val="center"/>
      <w:outlineLvl w:val="5"/>
    </w:pPr>
    <w:rPr>
      <w:b/>
      <w:bCs/>
      <w:sz w:val="28"/>
      <w:szCs w:val="28"/>
      <w:lang w:val="uk-UA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A10A9"/>
    <w:pPr>
      <w:keepNext/>
      <w:autoSpaceDE w:val="0"/>
      <w:jc w:val="center"/>
      <w:outlineLvl w:val="6"/>
    </w:pPr>
    <w:rPr>
      <w:rFonts w:ascii="Arial" w:hAnsi="Arial" w:cs="Arial"/>
      <w:sz w:val="28"/>
      <w:szCs w:val="28"/>
      <w:lang w:val="uk-UA"/>
    </w:rPr>
  </w:style>
  <w:style w:type="paragraph" w:styleId="Heading8">
    <w:name w:val="heading 8"/>
    <w:basedOn w:val="Normal"/>
    <w:next w:val="Normal"/>
    <w:link w:val="Heading8Char"/>
    <w:uiPriority w:val="99"/>
    <w:qFormat/>
    <w:rsid w:val="005A10A9"/>
    <w:pPr>
      <w:keepNext/>
      <w:autoSpaceDE w:val="0"/>
      <w:jc w:val="both"/>
      <w:outlineLvl w:val="7"/>
    </w:pPr>
    <w:rPr>
      <w:u w:val="single"/>
      <w:lang w:val="uk-UA"/>
    </w:rPr>
  </w:style>
  <w:style w:type="paragraph" w:styleId="Heading9">
    <w:name w:val="heading 9"/>
    <w:basedOn w:val="Normal"/>
    <w:next w:val="Normal"/>
    <w:link w:val="Heading9Char"/>
    <w:uiPriority w:val="99"/>
    <w:qFormat/>
    <w:rsid w:val="005A10A9"/>
    <w:pPr>
      <w:keepNext/>
      <w:autoSpaceDE w:val="0"/>
      <w:outlineLvl w:val="8"/>
    </w:pPr>
    <w:rPr>
      <w:u w:val="single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A10A9"/>
    <w:rPr>
      <w:rFonts w:cs="Times New Roman"/>
      <w:sz w:val="24"/>
      <w:szCs w:val="24"/>
      <w:lang w:val="en-US" w:eastAsia="ar-SA" w:bidi="ar-SA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5A10A9"/>
    <w:rPr>
      <w:rFonts w:cs="Times New Roman"/>
      <w:sz w:val="24"/>
      <w:szCs w:val="24"/>
      <w:lang w:eastAsia="ar-SA" w:bidi="ar-SA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A10A9"/>
    <w:rPr>
      <w:rFonts w:cs="Times New Roman"/>
      <w:sz w:val="24"/>
      <w:szCs w:val="24"/>
      <w:lang w:val="uk-UA" w:eastAsia="ar-SA" w:bidi="ar-SA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5A10A9"/>
    <w:rPr>
      <w:rFonts w:cs="Times New Roman"/>
      <w:sz w:val="24"/>
      <w:szCs w:val="24"/>
      <w:lang w:val="uk-UA" w:eastAsia="ar-SA" w:bidi="ar-SA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5A10A9"/>
    <w:rPr>
      <w:rFonts w:cs="Times New Roman"/>
      <w:sz w:val="24"/>
      <w:szCs w:val="24"/>
      <w:lang w:val="uk-UA" w:eastAsia="ar-SA" w:bidi="ar-SA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5A10A9"/>
    <w:rPr>
      <w:rFonts w:cs="Times New Roman"/>
      <w:b/>
      <w:bCs/>
      <w:sz w:val="28"/>
      <w:szCs w:val="28"/>
      <w:lang w:val="uk-UA" w:eastAsia="ar-SA" w:bidi="ar-SA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5A10A9"/>
    <w:rPr>
      <w:rFonts w:ascii="Arial" w:hAnsi="Arial" w:cs="Arial"/>
      <w:sz w:val="28"/>
      <w:szCs w:val="28"/>
      <w:lang w:val="uk-UA" w:eastAsia="ar-SA" w:bidi="ar-SA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5A10A9"/>
    <w:rPr>
      <w:rFonts w:cs="Times New Roman"/>
      <w:sz w:val="24"/>
      <w:szCs w:val="24"/>
      <w:u w:val="single"/>
      <w:lang w:val="uk-UA" w:eastAsia="ar-SA" w:bidi="ar-SA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5A10A9"/>
    <w:rPr>
      <w:rFonts w:cs="Times New Roman"/>
      <w:sz w:val="24"/>
      <w:szCs w:val="24"/>
      <w:u w:val="single"/>
      <w:lang w:eastAsia="ar-SA" w:bidi="ar-SA"/>
    </w:rPr>
  </w:style>
  <w:style w:type="paragraph" w:styleId="Title">
    <w:name w:val="Title"/>
    <w:basedOn w:val="Normal"/>
    <w:next w:val="Normal"/>
    <w:link w:val="TitleChar"/>
    <w:uiPriority w:val="99"/>
    <w:qFormat/>
    <w:rsid w:val="005A10A9"/>
    <w:pPr>
      <w:autoSpaceDE w:val="0"/>
      <w:jc w:val="center"/>
    </w:pPr>
    <w:rPr>
      <w:lang w:val="uk-UA"/>
    </w:rPr>
  </w:style>
  <w:style w:type="character" w:customStyle="1" w:styleId="TitleChar">
    <w:name w:val="Title Char"/>
    <w:basedOn w:val="DefaultParagraphFont"/>
    <w:link w:val="Title"/>
    <w:uiPriority w:val="99"/>
    <w:locked/>
    <w:rsid w:val="005A10A9"/>
    <w:rPr>
      <w:rFonts w:cs="Times New Roman"/>
      <w:sz w:val="24"/>
      <w:szCs w:val="24"/>
      <w:lang w:val="uk-UA" w:eastAsia="ar-SA" w:bidi="ar-SA"/>
    </w:rPr>
  </w:style>
  <w:style w:type="paragraph" w:styleId="Subtitle">
    <w:name w:val="Subtitle"/>
    <w:basedOn w:val="Normal"/>
    <w:next w:val="Normal"/>
    <w:link w:val="SubtitleChar"/>
    <w:uiPriority w:val="99"/>
    <w:qFormat/>
    <w:rsid w:val="005A10A9"/>
    <w:pPr>
      <w:keepNext/>
      <w:spacing w:before="240" w:after="120"/>
      <w:jc w:val="center"/>
    </w:pPr>
    <w:rPr>
      <w:rFonts w:ascii="Liberation Sans" w:cs="DejaVu Sans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5A10A9"/>
    <w:rPr>
      <w:rFonts w:ascii="Liberation Sans" w:eastAsia="Times New Roman" w:cs="DejaVu Sans"/>
      <w:i/>
      <w:iCs/>
      <w:sz w:val="28"/>
      <w:szCs w:val="28"/>
      <w:lang w:eastAsia="ar-SA" w:bidi="ar-SA"/>
    </w:rPr>
  </w:style>
  <w:style w:type="paragraph" w:styleId="BodyText">
    <w:name w:val="Body Text"/>
    <w:basedOn w:val="Normal"/>
    <w:link w:val="BodyTextChar"/>
    <w:uiPriority w:val="99"/>
    <w:semiHidden/>
    <w:rsid w:val="005A10A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A10A9"/>
    <w:rPr>
      <w:rFonts w:cs="Times New Roman"/>
      <w:sz w:val="24"/>
      <w:szCs w:val="24"/>
      <w:lang w:eastAsia="ar-SA" w:bidi="ar-SA"/>
    </w:rPr>
  </w:style>
  <w:style w:type="paragraph" w:styleId="ListParagraph">
    <w:name w:val="List Paragraph"/>
    <w:basedOn w:val="Normal"/>
    <w:uiPriority w:val="99"/>
    <w:qFormat/>
    <w:rsid w:val="005A10A9"/>
    <w:pPr>
      <w:suppressAutoHyphens w:val="0"/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CE68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E68A1"/>
    <w:rPr>
      <w:rFonts w:ascii="Tahoma" w:hAnsi="Tahoma" w:cs="Tahoma"/>
      <w:sz w:val="16"/>
      <w:szCs w:val="16"/>
      <w:lang w:eastAsia="ar-SA" w:bidi="ar-SA"/>
    </w:rPr>
  </w:style>
  <w:style w:type="table" w:styleId="TableGrid">
    <w:name w:val="Table Grid"/>
    <w:basedOn w:val="TableNormal"/>
    <w:uiPriority w:val="99"/>
    <w:rsid w:val="00FE0AE5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rsid w:val="00D339FD"/>
    <w:pPr>
      <w:suppressAutoHyphens w:val="0"/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1336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wmf"/><Relationship Id="rId18" Type="http://schemas.openxmlformats.org/officeDocument/2006/relationships/image" Target="media/image14.wmf"/><Relationship Id="rId26" Type="http://schemas.openxmlformats.org/officeDocument/2006/relationships/image" Target="media/image22.wmf"/><Relationship Id="rId39" Type="http://schemas.openxmlformats.org/officeDocument/2006/relationships/image" Target="media/image35.wmf"/><Relationship Id="rId21" Type="http://schemas.openxmlformats.org/officeDocument/2006/relationships/image" Target="media/image17.wmf"/><Relationship Id="rId34" Type="http://schemas.openxmlformats.org/officeDocument/2006/relationships/image" Target="media/image30.wmf"/><Relationship Id="rId42" Type="http://schemas.openxmlformats.org/officeDocument/2006/relationships/image" Target="media/image38.wmf"/><Relationship Id="rId47" Type="http://schemas.openxmlformats.org/officeDocument/2006/relationships/image" Target="media/image43.png"/><Relationship Id="rId50" Type="http://schemas.openxmlformats.org/officeDocument/2006/relationships/image" Target="media/image46.wmf"/><Relationship Id="rId55" Type="http://schemas.openxmlformats.org/officeDocument/2006/relationships/image" Target="media/image51.wmf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17" Type="http://schemas.openxmlformats.org/officeDocument/2006/relationships/image" Target="media/image13.wmf"/><Relationship Id="rId25" Type="http://schemas.openxmlformats.org/officeDocument/2006/relationships/image" Target="media/image21.wmf"/><Relationship Id="rId33" Type="http://schemas.openxmlformats.org/officeDocument/2006/relationships/image" Target="media/image29.wmf"/><Relationship Id="rId38" Type="http://schemas.openxmlformats.org/officeDocument/2006/relationships/image" Target="media/image34.wmf"/><Relationship Id="rId46" Type="http://schemas.openxmlformats.org/officeDocument/2006/relationships/image" Target="media/image42.wmf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wmf"/><Relationship Id="rId20" Type="http://schemas.openxmlformats.org/officeDocument/2006/relationships/image" Target="media/image16.wmf"/><Relationship Id="rId29" Type="http://schemas.openxmlformats.org/officeDocument/2006/relationships/image" Target="media/image25.wmf"/><Relationship Id="rId41" Type="http://schemas.openxmlformats.org/officeDocument/2006/relationships/image" Target="media/image37.wmf"/><Relationship Id="rId54" Type="http://schemas.openxmlformats.org/officeDocument/2006/relationships/image" Target="media/image50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7.wmf"/><Relationship Id="rId24" Type="http://schemas.openxmlformats.org/officeDocument/2006/relationships/image" Target="media/image20.wmf"/><Relationship Id="rId32" Type="http://schemas.openxmlformats.org/officeDocument/2006/relationships/image" Target="media/image28.wmf"/><Relationship Id="rId37" Type="http://schemas.openxmlformats.org/officeDocument/2006/relationships/image" Target="media/image33.wmf"/><Relationship Id="rId40" Type="http://schemas.openxmlformats.org/officeDocument/2006/relationships/image" Target="media/image36.wmf"/><Relationship Id="rId45" Type="http://schemas.openxmlformats.org/officeDocument/2006/relationships/image" Target="media/image41.png"/><Relationship Id="rId53" Type="http://schemas.openxmlformats.org/officeDocument/2006/relationships/image" Target="media/image49.wmf"/><Relationship Id="rId58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11.wmf"/><Relationship Id="rId23" Type="http://schemas.openxmlformats.org/officeDocument/2006/relationships/image" Target="media/image19.wmf"/><Relationship Id="rId28" Type="http://schemas.openxmlformats.org/officeDocument/2006/relationships/image" Target="media/image24.wmf"/><Relationship Id="rId36" Type="http://schemas.openxmlformats.org/officeDocument/2006/relationships/image" Target="media/image32.wmf"/><Relationship Id="rId49" Type="http://schemas.openxmlformats.org/officeDocument/2006/relationships/image" Target="media/image45.wmf"/><Relationship Id="rId57" Type="http://schemas.openxmlformats.org/officeDocument/2006/relationships/image" Target="media/image53.wmf"/><Relationship Id="rId10" Type="http://schemas.openxmlformats.org/officeDocument/2006/relationships/image" Target="media/image6.wmf"/><Relationship Id="rId19" Type="http://schemas.openxmlformats.org/officeDocument/2006/relationships/image" Target="media/image15.wmf"/><Relationship Id="rId31" Type="http://schemas.openxmlformats.org/officeDocument/2006/relationships/image" Target="media/image27.wmf"/><Relationship Id="rId44" Type="http://schemas.openxmlformats.org/officeDocument/2006/relationships/image" Target="media/image40.png"/><Relationship Id="rId52" Type="http://schemas.openxmlformats.org/officeDocument/2006/relationships/image" Target="media/image48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10.wmf"/><Relationship Id="rId22" Type="http://schemas.openxmlformats.org/officeDocument/2006/relationships/image" Target="media/image18.wmf"/><Relationship Id="rId27" Type="http://schemas.openxmlformats.org/officeDocument/2006/relationships/image" Target="media/image23.png"/><Relationship Id="rId30" Type="http://schemas.openxmlformats.org/officeDocument/2006/relationships/image" Target="media/image26.wmf"/><Relationship Id="rId35" Type="http://schemas.openxmlformats.org/officeDocument/2006/relationships/image" Target="media/image31.wmf"/><Relationship Id="rId43" Type="http://schemas.openxmlformats.org/officeDocument/2006/relationships/image" Target="media/image39.wmf"/><Relationship Id="rId48" Type="http://schemas.openxmlformats.org/officeDocument/2006/relationships/image" Target="media/image44.png"/><Relationship Id="rId56" Type="http://schemas.openxmlformats.org/officeDocument/2006/relationships/image" Target="media/image52.wmf"/><Relationship Id="rId8" Type="http://schemas.openxmlformats.org/officeDocument/2006/relationships/image" Target="media/image4.wmf"/><Relationship Id="rId51" Type="http://schemas.openxmlformats.org/officeDocument/2006/relationships/image" Target="media/image47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8677</TotalTime>
  <Pages>5</Pages>
  <Words>1074</Words>
  <Characters>6122</Characters>
  <Application>Microsoft Office Outlook</Application>
  <DocSecurity>0</DocSecurity>
  <Lines>0</Lines>
  <Paragraphs>0</Paragraphs>
  <ScaleCrop>false</ScaleCrop>
  <Company>RePack by SPecialiST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</dc:creator>
  <cp:keywords/>
  <dc:description/>
  <cp:lastModifiedBy>Alla</cp:lastModifiedBy>
  <cp:revision>66</cp:revision>
  <dcterms:created xsi:type="dcterms:W3CDTF">2015-09-07T11:37:00Z</dcterms:created>
  <dcterms:modified xsi:type="dcterms:W3CDTF">2022-04-20T08:22:00Z</dcterms:modified>
</cp:coreProperties>
</file>