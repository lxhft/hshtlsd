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FE6" w:rsidRDefault="00CE7FE6">
      <w:pPr>
        <w:pStyle w:val="normal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Голові Первинної профспілкової організації студентів</w:t>
      </w:r>
    </w:p>
    <w:p w:rsidR="00CE7FE6" w:rsidRDefault="00CE7FE6">
      <w:pPr>
        <w:pStyle w:val="normal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Національного університету «Одеської політехніки»</w:t>
      </w:r>
    </w:p>
    <w:p w:rsidR="00CE7FE6" w:rsidRDefault="00CE7FE6">
      <w:pPr>
        <w:pStyle w:val="normal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Профспілки працівників освіти і науки України</w:t>
      </w:r>
    </w:p>
    <w:p w:rsidR="00CE7FE6" w:rsidRDefault="00CE7FE6">
      <w:pPr>
        <w:pStyle w:val="normal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Войтовецькій М.Є.</w:t>
      </w:r>
    </w:p>
    <w:p w:rsidR="00CE7FE6" w:rsidRDefault="00CE7FE6" w:rsidP="00792D9D">
      <w:pPr>
        <w:pStyle w:val="normal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cтудента ____курсу , </w:t>
      </w:r>
    </w:p>
    <w:p w:rsidR="00CE7FE6" w:rsidRDefault="00CE7FE6">
      <w:pPr>
        <w:pStyle w:val="normal0"/>
        <w:rPr>
          <w:color w:val="000000"/>
          <w:sz w:val="24"/>
          <w:szCs w:val="24"/>
        </w:rPr>
      </w:pPr>
    </w:p>
    <w:p w:rsidR="00CE7FE6" w:rsidRDefault="00CE7FE6">
      <w:pPr>
        <w:pStyle w:val="normal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                      групи ________________________</w:t>
      </w:r>
    </w:p>
    <w:p w:rsidR="00CE7FE6" w:rsidRDefault="00CE7FE6">
      <w:pPr>
        <w:pStyle w:val="normal0"/>
        <w:rPr>
          <w:color w:val="000000"/>
          <w:sz w:val="24"/>
          <w:szCs w:val="24"/>
        </w:rPr>
      </w:pPr>
    </w:p>
    <w:p w:rsidR="00CE7FE6" w:rsidRDefault="00CE7FE6">
      <w:pPr>
        <w:pStyle w:val="normal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________________________________________________</w:t>
      </w:r>
    </w:p>
    <w:p w:rsidR="00CE7FE6" w:rsidRDefault="00CE7FE6">
      <w:pPr>
        <w:pStyle w:val="normal0"/>
        <w:jc w:val="center"/>
        <w:rPr>
          <w:color w:val="000000"/>
          <w:sz w:val="18"/>
          <w:szCs w:val="18"/>
        </w:rPr>
      </w:pPr>
      <w:r>
        <w:rPr>
          <w:color w:val="000000"/>
          <w:sz w:val="24"/>
          <w:szCs w:val="24"/>
        </w:rPr>
        <w:t xml:space="preserve">                                                                  </w:t>
      </w:r>
      <w:r>
        <w:rPr>
          <w:color w:val="000000"/>
          <w:sz w:val="18"/>
          <w:szCs w:val="18"/>
        </w:rPr>
        <w:t>(прізвище , ім’я , по-батькові)</w:t>
      </w:r>
      <w:r>
        <w:rPr>
          <w:color w:val="000000"/>
          <w:sz w:val="24"/>
          <w:szCs w:val="24"/>
        </w:rPr>
        <w:t xml:space="preserve"> </w:t>
      </w:r>
    </w:p>
    <w:p w:rsidR="00CE7FE6" w:rsidRDefault="00CE7FE6">
      <w:pPr>
        <w:pStyle w:val="normal0"/>
        <w:jc w:val="right"/>
        <w:rPr>
          <w:color w:val="000000"/>
          <w:sz w:val="24"/>
          <w:szCs w:val="24"/>
        </w:rPr>
      </w:pPr>
    </w:p>
    <w:p w:rsidR="00CE7FE6" w:rsidRDefault="00CE7FE6">
      <w:pPr>
        <w:pStyle w:val="normal0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Заява</w:t>
      </w:r>
    </w:p>
    <w:p w:rsidR="00CE7FE6" w:rsidRDefault="00CE7FE6">
      <w:pPr>
        <w:pStyle w:val="normal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>Прошу прийняти мене в члени Профспілки працівників освіти і науки  України</w:t>
      </w:r>
    </w:p>
    <w:p w:rsidR="00CE7FE6" w:rsidRDefault="00CE7FE6">
      <w:pPr>
        <w:pStyle w:val="normal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 взяти на профспілковий облік до Первинної профспілкової організації студентів Національного університету «Одеської політехніки» на весь період мого навчання в Національному університеті «Одеська політехніка». Зобов’язуюсь визнавати і виконувати Статут Профспілки працівників освіти і науки України та регулярно сплачувати членські профспілкові внески. </w:t>
      </w:r>
    </w:p>
    <w:p w:rsidR="00CE7FE6" w:rsidRDefault="00CE7FE6">
      <w:pPr>
        <w:pStyle w:val="normal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Доручаю Первинній профспілковій організації студентів Національного університету «Одеської політехніки» представляти та захищати мої інтереси перед адміністрацією університету, органами державної влади, підприємствами, установами.</w:t>
      </w:r>
    </w:p>
    <w:p w:rsidR="00CE7FE6" w:rsidRDefault="00CE7FE6">
      <w:pPr>
        <w:pStyle w:val="normal0"/>
        <w:rPr>
          <w:color w:val="000000"/>
          <w:sz w:val="24"/>
          <w:szCs w:val="24"/>
        </w:rPr>
      </w:pPr>
    </w:p>
    <w:p w:rsidR="00CE7FE6" w:rsidRDefault="00CE7FE6">
      <w:pPr>
        <w:pStyle w:val="normal0"/>
        <w:rPr>
          <w:color w:val="000000"/>
          <w:sz w:val="24"/>
          <w:szCs w:val="24"/>
        </w:rPr>
      </w:pPr>
      <w:r>
        <w:rPr>
          <w:sz w:val="24"/>
          <w:szCs w:val="24"/>
        </w:rPr>
        <w:t>_</w:t>
      </w:r>
      <w:r>
        <w:rPr>
          <w:sz w:val="24"/>
          <w:szCs w:val="24"/>
          <w:u w:val="single"/>
        </w:rPr>
        <w:t>_________</w:t>
      </w:r>
      <w:r>
        <w:rPr>
          <w:sz w:val="24"/>
          <w:szCs w:val="24"/>
        </w:rPr>
        <w:t>_</w:t>
      </w:r>
      <w:r>
        <w:rPr>
          <w:color w:val="000000"/>
          <w:sz w:val="24"/>
          <w:szCs w:val="24"/>
        </w:rPr>
        <w:t xml:space="preserve">                                                            ________________/___________________/</w:t>
      </w:r>
    </w:p>
    <w:p w:rsidR="00CE7FE6" w:rsidRDefault="00CE7FE6">
      <w:pPr>
        <w:pStyle w:val="normal0"/>
        <w:rPr>
          <w:color w:val="000000"/>
          <w:sz w:val="18"/>
          <w:szCs w:val="18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18"/>
          <w:szCs w:val="18"/>
        </w:rPr>
        <w:t>( дата )                                                                                                           ( підпис)</w:t>
      </w:r>
      <w:r>
        <w:rPr>
          <w:color w:val="000000"/>
          <w:sz w:val="24"/>
          <w:szCs w:val="24"/>
        </w:rPr>
        <w:t xml:space="preserve">                    </w:t>
      </w:r>
      <w:r>
        <w:rPr>
          <w:color w:val="000000"/>
          <w:sz w:val="18"/>
          <w:szCs w:val="18"/>
        </w:rPr>
        <w:t>(прізвище,ініціали)</w:t>
      </w:r>
    </w:p>
    <w:p w:rsidR="00CE7FE6" w:rsidRDefault="00CE7FE6">
      <w:pPr>
        <w:pStyle w:val="normal0"/>
        <w:pBdr>
          <w:bottom w:val="single" w:sz="12" w:space="1" w:color="000000"/>
        </w:pBdr>
        <w:rPr>
          <w:color w:val="000000"/>
          <w:sz w:val="18"/>
          <w:szCs w:val="18"/>
        </w:rPr>
      </w:pPr>
    </w:p>
    <w:p w:rsidR="00CE7FE6" w:rsidRDefault="00CE7FE6">
      <w:pPr>
        <w:pStyle w:val="normal0"/>
        <w:rPr>
          <w:color w:val="000000"/>
          <w:sz w:val="18"/>
          <w:szCs w:val="18"/>
        </w:rPr>
      </w:pPr>
    </w:p>
    <w:p w:rsidR="00CE7FE6" w:rsidRDefault="00CE7FE6">
      <w:pPr>
        <w:pStyle w:val="normal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Головному бухгалтеру Національного університету</w:t>
      </w:r>
    </w:p>
    <w:p w:rsidR="00CE7FE6" w:rsidRDefault="00CE7FE6">
      <w:pPr>
        <w:pStyle w:val="normal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«Одеська політехніка»</w:t>
      </w:r>
    </w:p>
    <w:p w:rsidR="00CE7FE6" w:rsidRDefault="00CE7FE6">
      <w:pPr>
        <w:pStyle w:val="normal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Мартиненко О.В.</w:t>
      </w:r>
    </w:p>
    <w:p w:rsidR="00CE7FE6" w:rsidRDefault="00CE7FE6" w:rsidP="00792D9D">
      <w:pPr>
        <w:pStyle w:val="normal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cтудента ____курсу , </w:t>
      </w:r>
    </w:p>
    <w:p w:rsidR="00CE7FE6" w:rsidRDefault="00CE7FE6" w:rsidP="00792D9D">
      <w:pPr>
        <w:pStyle w:val="normal0"/>
        <w:rPr>
          <w:color w:val="000000"/>
          <w:sz w:val="24"/>
          <w:szCs w:val="24"/>
        </w:rPr>
      </w:pPr>
    </w:p>
    <w:p w:rsidR="00CE7FE6" w:rsidRDefault="00CE7FE6" w:rsidP="00792D9D">
      <w:pPr>
        <w:pStyle w:val="normal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                      групи ________________________</w:t>
      </w:r>
    </w:p>
    <w:p w:rsidR="00CE7FE6" w:rsidRDefault="00CE7FE6" w:rsidP="00792D9D">
      <w:pPr>
        <w:pStyle w:val="normal0"/>
        <w:rPr>
          <w:color w:val="000000"/>
          <w:sz w:val="24"/>
          <w:szCs w:val="24"/>
        </w:rPr>
      </w:pPr>
    </w:p>
    <w:p w:rsidR="00CE7FE6" w:rsidRDefault="00CE7FE6" w:rsidP="00792D9D">
      <w:pPr>
        <w:pStyle w:val="normal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________________________________________________</w:t>
      </w:r>
    </w:p>
    <w:p w:rsidR="00CE7FE6" w:rsidRDefault="00CE7FE6" w:rsidP="00792D9D">
      <w:pPr>
        <w:pStyle w:val="normal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  </w:t>
      </w:r>
      <w:r>
        <w:rPr>
          <w:color w:val="000000"/>
          <w:sz w:val="18"/>
          <w:szCs w:val="18"/>
        </w:rPr>
        <w:t>(прізвище , ім’я , по-батькові)</w:t>
      </w:r>
      <w:r>
        <w:rPr>
          <w:color w:val="000000"/>
          <w:sz w:val="24"/>
          <w:szCs w:val="24"/>
        </w:rPr>
        <w:t xml:space="preserve"> </w:t>
      </w:r>
    </w:p>
    <w:p w:rsidR="00CE7FE6" w:rsidRDefault="00CE7FE6" w:rsidP="00792D9D">
      <w:pPr>
        <w:pStyle w:val="normal0"/>
        <w:jc w:val="center"/>
        <w:rPr>
          <w:color w:val="000000"/>
          <w:sz w:val="18"/>
          <w:szCs w:val="18"/>
        </w:rPr>
      </w:pPr>
    </w:p>
    <w:p w:rsidR="00CE7FE6" w:rsidRDefault="00CE7FE6">
      <w:pPr>
        <w:pStyle w:val="normal0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Заява</w:t>
      </w:r>
    </w:p>
    <w:p w:rsidR="00CE7FE6" w:rsidRDefault="00CE7FE6">
      <w:pPr>
        <w:pStyle w:val="normal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У зв’язку з тим , що я є членом Профспілки працівників освіти і науки України прошу Вас щомісячно перераховувати мої членські профспілкові внески у розмірі 1% від нарахованої стипендії на розрахунковий рахунок Первинної профспілкової організації студентів Національного університету «Одеської політехніки» на весь період мого навчання в Національному університеті «Одеська політехніка». </w:t>
      </w:r>
    </w:p>
    <w:p w:rsidR="00CE7FE6" w:rsidRDefault="00CE7FE6">
      <w:pPr>
        <w:pStyle w:val="normal0"/>
        <w:jc w:val="right"/>
        <w:rPr>
          <w:color w:val="000000"/>
          <w:sz w:val="24"/>
          <w:szCs w:val="24"/>
        </w:rPr>
      </w:pPr>
    </w:p>
    <w:p w:rsidR="00CE7FE6" w:rsidRDefault="00CE7FE6">
      <w:pPr>
        <w:pStyle w:val="normal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sz w:val="24"/>
          <w:szCs w:val="24"/>
        </w:rPr>
        <w:t>_</w:t>
      </w:r>
      <w:r>
        <w:rPr>
          <w:sz w:val="24"/>
          <w:szCs w:val="24"/>
          <w:u w:val="single"/>
        </w:rPr>
        <w:t>_________</w:t>
      </w:r>
      <w:r>
        <w:rPr>
          <w:sz w:val="24"/>
          <w:szCs w:val="24"/>
        </w:rPr>
        <w:t>__</w:t>
      </w:r>
      <w:r>
        <w:rPr>
          <w:color w:val="000000"/>
          <w:sz w:val="24"/>
          <w:szCs w:val="24"/>
        </w:rPr>
        <w:t xml:space="preserve">                                                           ________________/__________________/</w:t>
      </w:r>
    </w:p>
    <w:p w:rsidR="00CE7FE6" w:rsidRDefault="00CE7FE6">
      <w:pPr>
        <w:pStyle w:val="normal0"/>
        <w:rPr>
          <w:color w:val="000000"/>
          <w:sz w:val="18"/>
          <w:szCs w:val="18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18"/>
          <w:szCs w:val="18"/>
        </w:rPr>
        <w:t>( дата )                                                                                                          ( підпис)</w:t>
      </w:r>
      <w:r>
        <w:rPr>
          <w:color w:val="000000"/>
          <w:sz w:val="24"/>
          <w:szCs w:val="24"/>
        </w:rPr>
        <w:t xml:space="preserve">                    </w:t>
      </w:r>
      <w:r>
        <w:rPr>
          <w:color w:val="000000"/>
          <w:sz w:val="18"/>
          <w:szCs w:val="18"/>
        </w:rPr>
        <w:t>(прізвище,ініціали)</w:t>
      </w:r>
    </w:p>
    <w:p w:rsidR="00CE7FE6" w:rsidRDefault="00CE7FE6">
      <w:pPr>
        <w:pStyle w:val="normal0"/>
        <w:pBdr>
          <w:bottom w:val="single" w:sz="12" w:space="1" w:color="000000"/>
        </w:pBdr>
        <w:rPr>
          <w:color w:val="000000"/>
          <w:sz w:val="18"/>
          <w:szCs w:val="18"/>
        </w:rPr>
      </w:pPr>
    </w:p>
    <w:p w:rsidR="00CE7FE6" w:rsidRDefault="00CE7FE6">
      <w:pPr>
        <w:pStyle w:val="normal0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                                                                                            </w:t>
      </w:r>
    </w:p>
    <w:p w:rsidR="00CE7FE6" w:rsidRDefault="00CE7FE6">
      <w:pPr>
        <w:pStyle w:val="normal0"/>
        <w:rPr>
          <w:color w:val="000000"/>
          <w:sz w:val="18"/>
          <w:szCs w:val="18"/>
        </w:rPr>
      </w:pPr>
    </w:p>
    <w:p w:rsidR="00CE7FE6" w:rsidRDefault="00CE7FE6">
      <w:pPr>
        <w:pStyle w:val="normal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                                                                               </w:t>
      </w:r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45"/>
        <w:gridCol w:w="3960"/>
        <w:gridCol w:w="4066"/>
      </w:tblGrid>
      <w:tr w:rsidR="00CE7FE6" w:rsidTr="00934027">
        <w:tc>
          <w:tcPr>
            <w:tcW w:w="1545" w:type="dxa"/>
          </w:tcPr>
          <w:p w:rsidR="00CE7FE6" w:rsidRPr="00934027" w:rsidRDefault="00CE7FE6" w:rsidP="00934027">
            <w:pPr>
              <w:pStyle w:val="normal0"/>
              <w:rPr>
                <w:color w:val="000000"/>
                <w:sz w:val="18"/>
                <w:szCs w:val="18"/>
              </w:rPr>
            </w:pPr>
          </w:p>
          <w:p w:rsidR="00CE7FE6" w:rsidRDefault="00CE7FE6" w:rsidP="00934027">
            <w:pPr>
              <w:pStyle w:val="normal0"/>
              <w:rPr>
                <w:color w:val="000000"/>
                <w:sz w:val="18"/>
                <w:szCs w:val="18"/>
              </w:rPr>
            </w:pPr>
            <w:r w:rsidRPr="00934027">
              <w:rPr>
                <w:color w:val="000000"/>
                <w:sz w:val="18"/>
                <w:szCs w:val="18"/>
              </w:rPr>
              <w:t xml:space="preserve">Контакти:   </w:t>
            </w:r>
          </w:p>
          <w:p w:rsidR="00CE7FE6" w:rsidRPr="00934027" w:rsidRDefault="00CE7FE6" w:rsidP="00237EE0">
            <w:pPr>
              <w:pStyle w:val="normal0"/>
              <w:rPr>
                <w:color w:val="000000"/>
                <w:sz w:val="18"/>
                <w:szCs w:val="18"/>
              </w:rPr>
            </w:pPr>
            <w:r w:rsidRPr="00934027">
              <w:rPr>
                <w:color w:val="000000"/>
                <w:sz w:val="18"/>
                <w:szCs w:val="18"/>
              </w:rPr>
              <w:t>тел.моб.:</w:t>
            </w:r>
          </w:p>
          <w:p w:rsidR="00CE7FE6" w:rsidRPr="00934027" w:rsidRDefault="00CE7FE6" w:rsidP="00934027">
            <w:pPr>
              <w:pStyle w:val="normal0"/>
              <w:rPr>
                <w:color w:val="000000"/>
                <w:sz w:val="18"/>
                <w:szCs w:val="18"/>
              </w:rPr>
            </w:pPr>
          </w:p>
          <w:p w:rsidR="00CE7FE6" w:rsidRPr="00934027" w:rsidRDefault="00CE7FE6" w:rsidP="00934027">
            <w:pPr>
              <w:pStyle w:val="normal0"/>
              <w:rPr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</w:tcPr>
          <w:p w:rsidR="00CE7FE6" w:rsidRDefault="00CE7FE6" w:rsidP="00934027">
            <w:pPr>
              <w:pStyle w:val="normal0"/>
              <w:rPr>
                <w:color w:val="000000"/>
                <w:sz w:val="18"/>
                <w:szCs w:val="18"/>
              </w:rPr>
            </w:pPr>
          </w:p>
          <w:p w:rsidR="00CE7FE6" w:rsidRPr="00934027" w:rsidRDefault="00CE7FE6" w:rsidP="00237EE0">
            <w:pPr>
              <w:pStyle w:val="normal0"/>
              <w:rPr>
                <w:color w:val="000000"/>
                <w:sz w:val="18"/>
                <w:szCs w:val="18"/>
              </w:rPr>
            </w:pPr>
          </w:p>
        </w:tc>
        <w:tc>
          <w:tcPr>
            <w:tcW w:w="4066" w:type="dxa"/>
          </w:tcPr>
          <w:p w:rsidR="00CE7FE6" w:rsidRPr="00934027" w:rsidRDefault="00CE7FE6" w:rsidP="00792D9D">
            <w:pPr>
              <w:pStyle w:val="normal0"/>
              <w:rPr>
                <w:color w:val="000000"/>
                <w:sz w:val="18"/>
                <w:szCs w:val="18"/>
              </w:rPr>
            </w:pPr>
          </w:p>
        </w:tc>
      </w:tr>
      <w:tr w:rsidR="00CE7FE6" w:rsidTr="00CF086E">
        <w:tc>
          <w:tcPr>
            <w:tcW w:w="1545" w:type="dxa"/>
          </w:tcPr>
          <w:p w:rsidR="00CE7FE6" w:rsidRPr="00934027" w:rsidRDefault="00CE7FE6" w:rsidP="00CF086E">
            <w:pPr>
              <w:pStyle w:val="normal0"/>
              <w:rPr>
                <w:color w:val="000000"/>
                <w:sz w:val="18"/>
                <w:szCs w:val="18"/>
              </w:rPr>
            </w:pPr>
          </w:p>
          <w:p w:rsidR="00CE7FE6" w:rsidRPr="00934027" w:rsidRDefault="00CE7FE6" w:rsidP="00CF086E">
            <w:pPr>
              <w:pStyle w:val="normal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Чи бажаєте ви займатись профспілковою діяльністю (необхідне підкреслити)</w:t>
            </w:r>
            <w:r w:rsidRPr="00934027">
              <w:rPr>
                <w:color w:val="000000"/>
                <w:sz w:val="18"/>
                <w:szCs w:val="18"/>
              </w:rPr>
              <w:t xml:space="preserve">:   </w:t>
            </w:r>
          </w:p>
          <w:p w:rsidR="00CE7FE6" w:rsidRPr="00934027" w:rsidRDefault="00CE7FE6" w:rsidP="00CF086E">
            <w:pPr>
              <w:pStyle w:val="normal0"/>
              <w:rPr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</w:tcPr>
          <w:p w:rsidR="00CE7FE6" w:rsidRDefault="00CE7FE6" w:rsidP="00CF086E">
            <w:pPr>
              <w:pStyle w:val="normal0"/>
              <w:rPr>
                <w:color w:val="000000"/>
                <w:sz w:val="18"/>
                <w:szCs w:val="18"/>
              </w:rPr>
            </w:pPr>
          </w:p>
          <w:p w:rsidR="00CE7FE6" w:rsidRDefault="00CE7FE6" w:rsidP="00237EE0">
            <w:pPr>
              <w:pStyle w:val="normal0"/>
              <w:rPr>
                <w:color w:val="000000"/>
                <w:sz w:val="18"/>
                <w:szCs w:val="18"/>
              </w:rPr>
            </w:pPr>
          </w:p>
          <w:p w:rsidR="00CE7FE6" w:rsidRDefault="00CE7FE6" w:rsidP="00237EE0">
            <w:pPr>
              <w:pStyle w:val="normal0"/>
              <w:rPr>
                <w:color w:val="000000"/>
                <w:sz w:val="18"/>
                <w:szCs w:val="18"/>
              </w:rPr>
            </w:pPr>
          </w:p>
          <w:p w:rsidR="00CE7FE6" w:rsidRPr="00934027" w:rsidRDefault="00CE7FE6" w:rsidP="00237EE0">
            <w:pPr>
              <w:pStyle w:val="normal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Так</w:t>
            </w:r>
          </w:p>
        </w:tc>
        <w:tc>
          <w:tcPr>
            <w:tcW w:w="4066" w:type="dxa"/>
          </w:tcPr>
          <w:p w:rsidR="00CE7FE6" w:rsidRDefault="00CE7FE6" w:rsidP="00CF086E">
            <w:pPr>
              <w:pStyle w:val="normal0"/>
              <w:rPr>
                <w:color w:val="000000"/>
                <w:sz w:val="18"/>
                <w:szCs w:val="18"/>
              </w:rPr>
            </w:pPr>
          </w:p>
          <w:p w:rsidR="00CE7FE6" w:rsidRDefault="00CE7FE6" w:rsidP="00CF086E">
            <w:pPr>
              <w:pStyle w:val="normal0"/>
              <w:rPr>
                <w:color w:val="000000"/>
                <w:sz w:val="18"/>
                <w:szCs w:val="18"/>
              </w:rPr>
            </w:pPr>
          </w:p>
          <w:p w:rsidR="00CE7FE6" w:rsidRDefault="00CE7FE6" w:rsidP="00CF086E">
            <w:pPr>
              <w:pStyle w:val="normal0"/>
              <w:rPr>
                <w:color w:val="000000"/>
                <w:sz w:val="18"/>
                <w:szCs w:val="18"/>
              </w:rPr>
            </w:pPr>
          </w:p>
          <w:p w:rsidR="00CE7FE6" w:rsidRPr="00934027" w:rsidRDefault="00CE7FE6" w:rsidP="00237EE0">
            <w:pPr>
              <w:pStyle w:val="normal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Ні</w:t>
            </w:r>
          </w:p>
        </w:tc>
      </w:tr>
    </w:tbl>
    <w:p w:rsidR="00CE7FE6" w:rsidRDefault="00CE7FE6">
      <w:pPr>
        <w:pStyle w:val="normal0"/>
        <w:rPr>
          <w:color w:val="000000"/>
          <w:sz w:val="24"/>
          <w:szCs w:val="24"/>
        </w:rPr>
      </w:pPr>
    </w:p>
    <w:sectPr w:rsidR="00CE7FE6" w:rsidSect="00B530A0">
      <w:pgSz w:w="11906" w:h="16838"/>
      <w:pgMar w:top="360" w:right="850" w:bottom="540" w:left="1701" w:header="708" w:footer="708" w:gutter="0"/>
      <w:pgNumType w:start="1"/>
      <w:cols w:space="720"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30A0"/>
    <w:rsid w:val="002125C6"/>
    <w:rsid w:val="0021597B"/>
    <w:rsid w:val="00237EE0"/>
    <w:rsid w:val="003027DA"/>
    <w:rsid w:val="00427D06"/>
    <w:rsid w:val="00792D9D"/>
    <w:rsid w:val="00806AA1"/>
    <w:rsid w:val="008D390A"/>
    <w:rsid w:val="00934027"/>
    <w:rsid w:val="00943F6B"/>
    <w:rsid w:val="00A0111C"/>
    <w:rsid w:val="00A6132F"/>
    <w:rsid w:val="00B370CB"/>
    <w:rsid w:val="00B530A0"/>
    <w:rsid w:val="00CE7FE6"/>
    <w:rsid w:val="00CF086E"/>
    <w:rsid w:val="00EB7CCA"/>
    <w:rsid w:val="00F00E07"/>
    <w:rsid w:val="00F04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0A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val="ru-RU" w:eastAsia="ru-RU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B530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B530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B530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B530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B530A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B530A0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27D06"/>
    <w:rPr>
      <w:rFonts w:ascii="Cambria" w:hAnsi="Cambria" w:cs="Times New Roman"/>
      <w:b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427D06"/>
    <w:rPr>
      <w:rFonts w:ascii="Cambria" w:hAnsi="Cambria" w:cs="Times New Roman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27D06"/>
    <w:rPr>
      <w:rFonts w:ascii="Cambria" w:hAnsi="Cambria" w:cs="Times New Roman"/>
      <w:b/>
      <w:bCs/>
      <w:sz w:val="26"/>
      <w:szCs w:val="26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427D06"/>
    <w:rPr>
      <w:rFonts w:ascii="Calibri" w:hAnsi="Calibri" w:cs="Times New Roman"/>
      <w:b/>
      <w:bCs/>
      <w:sz w:val="28"/>
      <w:szCs w:val="28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427D06"/>
    <w:rPr>
      <w:rFonts w:ascii="Calibri" w:hAnsi="Calibri" w:cs="Times New Roman"/>
      <w:b/>
      <w:bCs/>
      <w:i/>
      <w:iCs/>
      <w:sz w:val="26"/>
      <w:szCs w:val="26"/>
      <w:lang w:val="ru-RU" w:eastAsia="ru-RU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427D06"/>
    <w:rPr>
      <w:rFonts w:ascii="Calibri" w:hAnsi="Calibri" w:cs="Times New Roman"/>
      <w:b/>
      <w:bCs/>
      <w:lang w:val="ru-RU" w:eastAsia="ru-RU"/>
    </w:rPr>
  </w:style>
  <w:style w:type="paragraph" w:customStyle="1" w:styleId="normal0">
    <w:name w:val="normal"/>
    <w:uiPriority w:val="99"/>
    <w:rsid w:val="00B530A0"/>
    <w:rPr>
      <w:sz w:val="20"/>
      <w:szCs w:val="20"/>
      <w:lang w:val="uk-UA"/>
    </w:rPr>
  </w:style>
  <w:style w:type="paragraph" w:styleId="Title">
    <w:name w:val="Title"/>
    <w:basedOn w:val="normal0"/>
    <w:next w:val="normal0"/>
    <w:link w:val="TitleChar"/>
    <w:uiPriority w:val="99"/>
    <w:qFormat/>
    <w:rsid w:val="00B530A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427D06"/>
    <w:rPr>
      <w:rFonts w:ascii="Cambria" w:hAnsi="Cambria" w:cs="Times New Roman"/>
      <w:b/>
      <w:bCs/>
      <w:kern w:val="28"/>
      <w:sz w:val="32"/>
      <w:szCs w:val="32"/>
      <w:lang w:val="ru-RU" w:eastAsia="ru-RU"/>
    </w:rPr>
  </w:style>
  <w:style w:type="table" w:styleId="TableGrid">
    <w:name w:val="Table Grid"/>
    <w:basedOn w:val="TableNormal"/>
    <w:uiPriority w:val="99"/>
    <w:rsid w:val="00B530A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0"/>
      <w:szCs w:val="20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0"/>
    <w:next w:val="normal0"/>
    <w:link w:val="SubtitleChar"/>
    <w:uiPriority w:val="99"/>
    <w:qFormat/>
    <w:rsid w:val="00B530A0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27D06"/>
    <w:rPr>
      <w:rFonts w:ascii="Cambria" w:hAnsi="Cambria" w:cs="Times New Roman"/>
      <w:sz w:val="24"/>
      <w:szCs w:val="24"/>
      <w:lang w:val="ru-RU" w:eastAsia="ru-RU"/>
    </w:rPr>
  </w:style>
  <w:style w:type="table" w:customStyle="1" w:styleId="a">
    <w:name w:val="Стиль"/>
    <w:uiPriority w:val="99"/>
    <w:rsid w:val="00B530A0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31</TotalTime>
  <Pages>1</Pages>
  <Words>446</Words>
  <Characters>2544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</dc:creator>
  <cp:keywords/>
  <dc:description/>
  <cp:lastModifiedBy>Microsoft Office</cp:lastModifiedBy>
  <cp:revision>5</cp:revision>
  <cp:lastPrinted>2023-09-04T16:27:00Z</cp:lastPrinted>
  <dcterms:created xsi:type="dcterms:W3CDTF">2022-01-20T12:34:00Z</dcterms:created>
  <dcterms:modified xsi:type="dcterms:W3CDTF">2023-09-11T13:17:00Z</dcterms:modified>
</cp:coreProperties>
</file>